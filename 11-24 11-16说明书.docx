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Default Extension="png" ContentType="image/png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sz w:val="18"/>
          <w:szCs w:val="24"/>
        </w:rPr>
        <w:id w:val="411183216"/>
        <w:docPartObj>
          <w:docPartGallery w:val="Cover Pages"/>
          <w:docPartUnique/>
        </w:docPartObj>
      </w:sdtPr>
      <w:sdtEndPr>
        <w:rPr>
          <w:b/>
          <w:caps w:val="0"/>
          <w:sz w:val="76"/>
          <w:szCs w:val="72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11016"/>
          </w:tblGrid>
          <w:tr w:rsidR="00093BE1" w:rsidTr="00F86413">
            <w:trPr>
              <w:trHeight w:val="2880"/>
              <w:jc w:val="center"/>
            </w:trPr>
            <w:tc>
              <w:tcPr>
                <w:tcW w:w="5000" w:type="pct"/>
              </w:tcPr>
              <w:p w:rsidR="00093BE1" w:rsidRDefault="00093BE1" w:rsidP="00093BE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093BE1" w:rsidTr="00F86413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EECB208EB28D475298BA9BB73BBA6C38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04040" w:themeColor="text1" w:themeTint="BF"/>
                    </w:tcBorders>
                    <w:vAlign w:val="center"/>
                  </w:tcPr>
                  <w:p w:rsidR="00093BE1" w:rsidRDefault="0095118F" w:rsidP="00D41AD6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The </w:t>
                    </w:r>
                    <w:r w:rsidR="00865911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Specification</w:t>
                    </w:r>
                  </w:p>
                </w:tc>
              </w:sdtContent>
            </w:sdt>
          </w:tr>
          <w:tr w:rsidR="00093BE1" w:rsidTr="00F86413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958B3CDD3F7D4F419C29EE7F4ED1BA16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04040" w:themeColor="text1" w:themeTint="BF"/>
                    </w:tcBorders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[Type the document subtitle]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093BE1" w:rsidRDefault="00093BE1">
                <w:pPr>
                  <w:pStyle w:val="NoSpacing"/>
                  <w:jc w:val="center"/>
                </w:pPr>
              </w:p>
            </w:tc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E542A016ED2C4A36BC897B428A0D481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865911" w:rsidP="00D41AD6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</w:t>
                    </w:r>
                    <w:r w:rsidR="00D41AD6">
                      <w:rPr>
                        <w:b/>
                        <w:bCs/>
                      </w:rPr>
                      <w:t>Your Name</w:t>
                    </w:r>
                    <w:r>
                      <w:rPr>
                        <w:b/>
                        <w:bCs/>
                      </w:rPr>
                      <w:t>]</w:t>
                    </w:r>
                  </w:p>
                </w:tc>
              </w:sdtContent>
            </w:sdt>
          </w:tr>
          <w:tr w:rsidR="00093BE1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placeholder>
                  <w:docPart w:val="6028DCDB17B54CFDBCB8A6B15FCC906D"/>
                </w:placeholder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093BE1" w:rsidRDefault="00093BE1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[Pick the date]</w:t>
                    </w:r>
                  </w:p>
                </w:tc>
              </w:sdtContent>
            </w:sdt>
          </w:tr>
        </w:tbl>
        <w:p w:rsidR="00093BE1" w:rsidRDefault="00093BE1" w:rsidP="00FA3BE0">
          <w:pPr>
            <w:pStyle w:val="AxureImageParagraph"/>
          </w:pPr>
        </w:p>
        <w:p w:rsidR="00093BE1" w:rsidRDefault="00093BE1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p w:rsidR="00712696" w:rsidRDefault="00712696"/>
        <w:sdt>
          <w:sdtPr>
            <w:alias w:val="Abstract"/>
            <w:id w:val="8276291"/>
            <w:placeholder>
              <w:docPart w:val="890FD3A9714F4A5CA001A4488C73EB1D"/>
            </w:placeholder>
            <w:showingPlcHdr/>
            <w:dataBinding w:prefixMappings="xmlns:ns0='http://schemas.microsoft.com/office/2006/coverPageProps'" w:xpath="/ns0:CoverPageProperties[1]/ns0:Abstract[1]" w:storeItemID="{55AF091B-3C7A-41E3-B477-F2FDAA23CFDA}"/>
            <w:text/>
          </w:sdtPr>
          <w:sdtContent>
            <w:p w:rsidR="00904913" w:rsidRDefault="00712696">
              <w:r>
                <w:t>[Type the abstract of the document here. The abstract is typically a short summary of the contents of the document. Type the abstract of the document here. The abstract is typically a short summary of the contents of the document.]</w:t>
              </w:r>
            </w:p>
          </w:sdtContent>
        </w:sdt>
      </w:sdtContent>
    </w:sdt>
    <w:p w:rsidR="001C5100" w:rsidRDefault="00D35989" w:rsidP="001C5100">
      <w:pPr>
        <w:pStyle w:val="AxureTOCHeading"/>
      </w:pPr>
      <w:r>
        <w:br w:type="page"/>
      </w:r>
      <w:r w:rsidR="001C5100">
        <w:lastRenderedPageBreak/>
        <w:t>Table of Contents</w:t>
      </w:r>
    </w:p>
    <w:p w:rsidR="002C512F" w:rsidRPr="00117A19" w:rsidRDefault="002C512F" w:rsidP="001C5100">
      <w:pPr>
        <w:rPr>
          <w:color w:val="943634" w:themeColor="accent2" w:themeShade="BF"/>
        </w:rPr>
      </w:pPr>
      <w:r w:rsidRPr="00772CBA">
        <w:rPr>
          <w:color w:val="943634" w:themeColor="accent2" w:themeShade="BF"/>
        </w:rPr>
        <w:t>[To update</w:t>
      </w:r>
      <w:r w:rsidR="006F663D">
        <w:rPr>
          <w:color w:val="943634" w:themeColor="accent2" w:themeShade="BF"/>
        </w:rPr>
        <w:t xml:space="preserve"> the table of contents</w:t>
      </w:r>
      <w:r w:rsidRPr="00772CBA">
        <w:rPr>
          <w:color w:val="943634" w:themeColor="accent2" w:themeShade="BF"/>
        </w:rPr>
        <w:t xml:space="preserve">, </w:t>
      </w:r>
      <w:r w:rsidR="006A16B9">
        <w:rPr>
          <w:color w:val="943634" w:themeColor="accent2" w:themeShade="BF"/>
        </w:rPr>
        <w:t xml:space="preserve">right click </w:t>
      </w:r>
      <w:r w:rsidRPr="00772CBA">
        <w:rPr>
          <w:color w:val="943634" w:themeColor="accent2" w:themeShade="BF"/>
        </w:rPr>
        <w:t xml:space="preserve">the message below and </w:t>
      </w:r>
      <w:r w:rsidR="006A16B9">
        <w:rPr>
          <w:color w:val="943634" w:themeColor="accent2" w:themeShade="BF"/>
        </w:rPr>
        <w:t>select Up</w:t>
      </w:r>
      <w:r w:rsidR="00631480">
        <w:rPr>
          <w:color w:val="943634" w:themeColor="accent2" w:themeShade="BF"/>
        </w:rPr>
        <w:t xml:space="preserve">date Field (F9 on PC, </w:t>
      </w:r>
      <w:r w:rsidR="00631480">
        <w:rPr>
          <w:rFonts w:ascii="Arial Unicode MS" w:hAnsi="Arial Unicode MS" w:cs="Arial Unicode MS"/>
          <w:color w:val="943634" w:themeColor="accent2" w:themeShade="BF"/>
        </w:rPr>
        <w:t>⌥</w:t>
      </w:r>
      <w:r w:rsidR="00631480">
        <w:rPr>
          <w:rFonts w:ascii="Wingdings" w:hAnsi="Wingdings"/>
          <w:color w:val="943634" w:themeColor="accent2" w:themeShade="BF"/>
        </w:rPr>
        <w:t></w:t>
      </w:r>
      <w:r w:rsidR="00631480">
        <w:rPr>
          <w:rFonts w:ascii="Arial Unicode MS" w:hAnsi="Arial Unicode MS" w:cs="Arial Unicode MS"/>
          <w:color w:val="943634" w:themeColor="accent2" w:themeShade="BF"/>
        </w:rPr>
        <w:t>⌘</w:t>
      </w:r>
      <w:r w:rsidR="006A16B9">
        <w:rPr>
          <w:color w:val="943634" w:themeColor="accent2" w:themeShade="BF"/>
        </w:rPr>
        <w:t>U on Mac)</w:t>
      </w:r>
      <w:r w:rsidR="00631480">
        <w:rPr>
          <w:color w:val="943634" w:themeColor="accent2" w:themeShade="BF"/>
        </w:rPr>
        <w:t>.</w:t>
      </w:r>
      <w:r w:rsidRPr="00772CBA">
        <w:rPr>
          <w:color w:val="943634" w:themeColor="accent2" w:themeShade="BF"/>
        </w:rPr>
        <w:t>]</w:t>
      </w:r>
    </w:p>
    <w:p w:rsidR="00634D62" w:rsidRDefault="00317D15" w:rsidP="001C5100">
      <w:pPr>
        <w:rPr>
          <w:b/>
        </w:rPr>
      </w:pPr>
      <w:r w:rsidRPr="00317D15">
        <w:fldChar w:fldCharType="begin"/>
      </w:r>
      <w:r w:rsidR="001C5100">
        <w:instrText xml:space="preserve"> TOC \o "1-3" \h \z \t "AxureHeading1,1,AxureHeading2,2,AxureHeading3,3,AxureHeading4,4" </w:instrText>
      </w:r>
      <w:r w:rsidRPr="00317D15">
        <w:fldChar w:fldCharType="separate"/>
      </w:r>
      <w:r w:rsidR="007D1422">
        <w:rPr>
          <w:b/>
          <w:bCs/>
          <w:noProof/>
        </w:rPr>
        <w:t>No table of contents entries found.</w:t>
      </w:r>
      <w:r>
        <w:rPr>
          <w:b/>
        </w:rPr>
        <w:fldChar w:fldCharType="end"/>
      </w:r>
    </w:p>
    <w:p w:rsidR="004144D0" w:rsidRDefault="00634D62" w:rsidP="00D35989">
      <w:r>
        <w:br w:type="page"/>
      </w:r>
      <w:r w:rsidR="00BE24BC">
        <w:lastRenderedPageBreak/>
        <w:t/>
      </w:r>
    </w:p>
    <w:p>
      <w:pPr>
        <w:sectPr xmlns:w="http://schemas.openxmlformats.org/wordprocessingml/2006/main" w:rsidR="004144D0" w:rsidSect="004F3FB3">
          <w:headerReference xmlns:r="http://schemas.openxmlformats.org/officeDocument/2006/relationships" w:type="default" r:id="rId9"/>
          <w:footerReference xmlns:r="http://schemas.openxmlformats.org/officeDocument/2006/relationships" w:type="default" r:id="rId10"/>
          <w:type w:val="continuous"/>
          <w:pgSz w:w="12240" w:h="15840"/>
          <w:pgMar w:top="720" w:right="720" w:bottom="720" w:left="720" w:header="720" w:footer="432" w:gutter="0"/>
          <w:cols w:space="720"/>
          <w:titlePg/>
          <w:docGrid w:linePitch="360"/>
        </w:sectPr>
        <w:type w:val="continuous"/>
      </w:pPr>
    </w:p>
    <w:p>
      <w:pPr>
        <w:pStyle w:val="Axure标题1"/>
        <w:keepNext/>
      </w:pPr>
      <w:r>
        <w:t xml:space="preserve">页面</w:t>
      </w:r>
    </w:p>
    <w:p>
      <w:pPr>
        <w:pStyle w:val="Axure标题2"/>
        <w:keepNext/>
      </w:pPr>
      <w:r>
        <w:t xml:space="preserve">页面树</w:t>
      </w:r>
    </w:p>
    <w:p>
      <w:pPr/>
      <w:r>
        <w:t xml:space="preserve">中心管理平台</w:t>
      </w:r>
      <w:r>
        <w:br/>
      </w:r>
      <w:r>
        <w:tab/>
      </w:r>
      <w:r>
        <w:t xml:space="preserve">1、登录页面</w:t>
      </w:r>
      <w:r>
        <w:br/>
      </w:r>
      <w:r>
        <w:tab/>
      </w:r>
      <w:r>
        <w:t xml:space="preserve">主页-欢迎页</w:t>
      </w:r>
      <w:r>
        <w:br/>
      </w:r>
      <w:r>
        <w:tab/>
      </w:r>
      <w:r>
        <w:t xml:space="preserve">2、主页</w:t>
      </w:r>
      <w:r>
        <w:br/>
      </w:r>
      <w:r>
        <w:tab/>
      </w:r>
      <w:r>
        <w:tab/>
      </w:r>
      <w:r>
        <w:t xml:space="preserve">安装管理-安装计划管理</w:t>
      </w:r>
      <w:r>
        <w:br/>
      </w:r>
      <w:r>
        <w:tab/>
      </w:r>
      <w:r>
        <w:tab/>
      </w:r>
      <w:r>
        <w:tab/>
      </w:r>
      <w:r>
        <w:t xml:space="preserve">查看详情</w:t>
      </w:r>
      <w:r>
        <w:br/>
      </w:r>
      <w:r>
        <w:tab/>
      </w:r>
      <w:r>
        <w:tab/>
      </w:r>
      <w:r>
        <w:tab/>
      </w:r>
      <w:r>
        <w:tab/>
      </w:r>
      <w:r>
        <w:t xml:space="preserve">导入布点计划excel文件</w:t>
      </w:r>
      <w:r>
        <w:br/>
      </w:r>
      <w:r>
        <w:tab/>
      </w:r>
      <w:r>
        <w:tab/>
      </w:r>
      <w:r>
        <w:tab/>
      </w:r>
      <w:r>
        <w:tab/>
      </w:r>
      <w:r>
        <w:t xml:space="preserve">新建布点计划</w:t>
      </w:r>
      <w:r>
        <w:br/>
      </w:r>
      <w:r>
        <w:tab/>
      </w:r>
      <w:r>
        <w:tab/>
      </w:r>
      <w:r>
        <w:tab/>
      </w:r>
      <w:r>
        <w:tab/>
      </w:r>
      <w:r>
        <w:t xml:space="preserve">导出布点图及信息</w:t>
      </w:r>
      <w:r>
        <w:br/>
      </w:r>
      <w:r>
        <w:tab/>
      </w:r>
      <w:r>
        <w:tab/>
      </w:r>
      <w:r>
        <w:tab/>
      </w:r>
      <w:r>
        <w:tab/>
      </w:r>
      <w:r>
        <w:t xml:space="preserve">提交设备发货请求</w:t>
      </w:r>
      <w:r>
        <w:br/>
      </w:r>
      <w:r>
        <w:tab/>
      </w:r>
      <w:r>
        <w:tab/>
      </w:r>
      <w:r>
        <w:tab/>
      </w:r>
      <w:r>
        <w:tab/>
      </w:r>
      <w:r>
        <w:t xml:space="preserve">保存</w:t>
      </w:r>
      <w:r>
        <w:br/>
      </w:r>
      <w:r>
        <w:tab/>
      </w:r>
      <w:r>
        <w:tab/>
      </w:r>
      <w:r>
        <w:tab/>
      </w:r>
      <w:r>
        <w:t xml:space="preserve">新建计划</w:t>
      </w:r>
      <w:r>
        <w:br/>
      </w:r>
      <w:r>
        <w:tab/>
      </w:r>
      <w:r>
        <w:tab/>
      </w:r>
      <w:r>
        <w:t xml:space="preserve">安装管理-区域网划分</w:t>
      </w:r>
      <w:r>
        <w:br/>
      </w:r>
      <w:r>
        <w:tab/>
      </w:r>
      <w:r>
        <w:tab/>
      </w:r>
      <w:r>
        <w:t xml:space="preserve">安装管理-上传信息管理</w:t>
      </w:r>
      <w:r>
        <w:br/>
      </w:r>
      <w:r>
        <w:tab/>
      </w:r>
      <w:r>
        <w:tab/>
      </w:r>
      <w:r>
        <w:tab/>
      </w:r>
      <w:r>
        <w:t xml:space="preserve">查看安装图片</w:t>
      </w:r>
      <w:r>
        <w:br/>
      </w:r>
      <w:r>
        <w:tab/>
      </w:r>
      <w:r>
        <w:tab/>
      </w:r>
      <w:r>
        <w:tab/>
      </w:r>
      <w:r>
        <w:t xml:space="preserve">导出上传信息</w:t>
      </w:r>
      <w:r>
        <w:br/>
      </w:r>
      <w:r>
        <w:tab/>
      </w:r>
      <w:r>
        <w:tab/>
      </w:r>
      <w:r>
        <w:tab/>
      </w:r>
      <w:r>
        <w:t xml:space="preserve">导入安装待确定列表</w:t>
      </w:r>
      <w:r>
        <w:br/>
      </w:r>
      <w:r>
        <w:tab/>
      </w:r>
      <w:r>
        <w:tab/>
      </w:r>
      <w:r>
        <w:t xml:space="preserve">安装管理-安装待确定列表</w:t>
      </w:r>
      <w:r>
        <w:br/>
      </w:r>
      <w:r>
        <w:tab/>
      </w:r>
      <w:r>
        <w:tab/>
      </w:r>
      <w:r>
        <w:tab/>
      </w:r>
      <w:r>
        <w:t xml:space="preserve">启用设备</w:t>
      </w:r>
      <w:r>
        <w:br/>
      </w:r>
      <w:r>
        <w:tab/>
      </w:r>
      <w:r>
        <w:tab/>
      </w:r>
      <w:r>
        <w:tab/>
      </w:r>
      <w:r>
        <w:t xml:space="preserve">录入数据库</w:t>
      </w:r>
      <w:r>
        <w:br/>
      </w:r>
      <w:r>
        <w:tab/>
      </w:r>
      <w:r>
        <w:tab/>
      </w:r>
      <w:r>
        <w:tab/>
      </w:r>
      <w:r>
        <w:t xml:space="preserve">单个添加安装信息</w:t>
      </w:r>
      <w:r>
        <w:br/>
      </w:r>
      <w:r>
        <w:tab/>
      </w:r>
      <w:r>
        <w:tab/>
      </w:r>
      <w:r>
        <w:tab/>
      </w:r>
      <w:r>
        <w:t xml:space="preserve">批量添加安装信息</w:t>
      </w:r>
      <w:r>
        <w:br/>
      </w:r>
      <w:r>
        <w:tab/>
      </w:r>
      <w:r>
        <w:tab/>
      </w:r>
      <w:r>
        <w:tab/>
      </w:r>
      <w:r>
        <w:t xml:space="preserve">删除安装信息</w:t>
      </w:r>
      <w:r>
        <w:br/>
      </w:r>
      <w:r>
        <w:tab/>
      </w:r>
      <w:r>
        <w:tab/>
      </w:r>
      <w:r>
        <w:tab/>
      </w:r>
      <w:r>
        <w:t xml:space="preserve">查看设备状态</w:t>
      </w:r>
      <w:r>
        <w:br/>
      </w:r>
      <w:r>
        <w:tab/>
      </w:r>
      <w:r>
        <w:tab/>
      </w:r>
      <w:r>
        <w:tab/>
      </w:r>
      <w:r>
        <w:t xml:space="preserve">导出列表</w:t>
      </w:r>
      <w:r>
        <w:br/>
      </w:r>
      <w:r>
        <w:tab/>
      </w:r>
      <w:r>
        <w:tab/>
      </w:r>
      <w:r>
        <w:t xml:space="preserve">安装管理-正式设备信息管理</w:t>
      </w:r>
      <w:r>
        <w:br/>
      </w:r>
      <w:r>
        <w:tab/>
      </w:r>
      <w:r>
        <w:tab/>
      </w:r>
      <w:r>
        <w:tab/>
      </w:r>
      <w:r>
        <w:t xml:space="preserve">启用设备</w:t>
      </w:r>
      <w:r>
        <w:br/>
      </w:r>
      <w:r>
        <w:tab/>
      </w:r>
      <w:r>
        <w:tab/>
      </w:r>
      <w:r>
        <w:tab/>
      </w:r>
      <w:r>
        <w:t xml:space="preserve">禁用设备</w:t>
      </w:r>
      <w:r>
        <w:br/>
      </w:r>
      <w:r>
        <w:tab/>
      </w:r>
      <w:r>
        <w:tab/>
      </w:r>
      <w:r>
        <w:tab/>
      </w:r>
      <w:r>
        <w:t xml:space="preserve">查看安装图片</w:t>
      </w:r>
      <w:r>
        <w:br/>
      </w:r>
      <w:r>
        <w:tab/>
      </w:r>
      <w:r>
        <w:tab/>
      </w:r>
      <w:r>
        <w:tab/>
      </w:r>
      <w:r>
        <w:tab/>
      </w:r>
      <w:r>
        <w:t xml:space="preserve">添加照片</w:t>
      </w:r>
      <w:r>
        <w:br/>
      </w:r>
      <w:r>
        <w:tab/>
      </w:r>
      <w:r>
        <w:tab/>
      </w:r>
      <w:r>
        <w:tab/>
      </w:r>
      <w:r>
        <w:tab/>
      </w:r>
      <w:r>
        <w:t xml:space="preserve">删除照片</w:t>
      </w:r>
      <w:r>
        <w:br/>
      </w:r>
      <w:r>
        <w:tab/>
      </w:r>
      <w:r>
        <w:tab/>
      </w:r>
      <w:r>
        <w:tab/>
      </w:r>
      <w:r>
        <w:tab/>
      </w:r>
      <w:r>
        <w:t xml:space="preserve">导出照片</w:t>
      </w:r>
      <w:r>
        <w:br/>
      </w:r>
      <w:r>
        <w:tab/>
      </w:r>
      <w:r>
        <w:tab/>
      </w:r>
      <w:r>
        <w:tab/>
      </w:r>
      <w:r>
        <w:t xml:space="preserve">添加安装图片</w:t>
      </w:r>
      <w:r>
        <w:br/>
      </w:r>
      <w:r>
        <w:tab/>
      </w:r>
      <w:r>
        <w:tab/>
      </w:r>
      <w:r>
        <w:tab/>
      </w:r>
      <w:r>
        <w:t xml:space="preserve">列选择</w:t>
      </w:r>
      <w:r>
        <w:br/>
      </w:r>
      <w:r>
        <w:tab/>
      </w:r>
      <w:r>
        <w:tab/>
      </w:r>
      <w:r>
        <w:tab/>
      </w:r>
      <w:r>
        <w:t xml:space="preserve">修改信息</w:t>
      </w:r>
      <w:r>
        <w:br/>
      </w:r>
      <w:r>
        <w:tab/>
      </w:r>
      <w:r>
        <w:tab/>
      </w:r>
      <w:r>
        <w:tab/>
      </w:r>
      <w:r>
        <w:tab/>
      </w:r>
      <w:r>
        <w:t xml:space="preserve">保存</w:t>
      </w:r>
      <w:r>
        <w:br/>
      </w:r>
      <w:r>
        <w:tab/>
      </w:r>
      <w:r>
        <w:tab/>
      </w:r>
      <w:r>
        <w:t xml:space="preserve">状态管理-实时状态</w:t>
      </w:r>
      <w:r>
        <w:br/>
      </w:r>
      <w:r>
        <w:tab/>
      </w:r>
      <w:r>
        <w:tab/>
      </w:r>
      <w:r>
        <w:tab/>
      </w:r>
      <w:r>
        <w:t xml:space="preserve">实时状态-列表显示</w:t>
      </w:r>
      <w:r>
        <w:br/>
      </w:r>
      <w:r>
        <w:tab/>
      </w:r>
      <w:r>
        <w:tab/>
      </w:r>
      <w:r>
        <w:tab/>
      </w:r>
      <w:r>
        <w:tab/>
      </w:r>
      <w:r>
        <w:t xml:space="preserve">导出列表</w:t>
      </w:r>
      <w:r>
        <w:br/>
      </w:r>
      <w:r>
        <w:tab/>
      </w:r>
      <w:r>
        <w:tab/>
      </w:r>
      <w:r>
        <w:tab/>
      </w:r>
      <w:r>
        <w:tab/>
      </w:r>
      <w:r>
        <w:t xml:space="preserve">添加到维护工程</w:t>
      </w:r>
      <w:r>
        <w:br/>
      </w:r>
      <w:r>
        <w:tab/>
      </w:r>
      <w:r>
        <w:tab/>
      </w:r>
      <w:r>
        <w:tab/>
      </w:r>
      <w:r>
        <w:tab/>
      </w:r>
      <w:r>
        <w:t xml:space="preserve">查看详细状态-终端</w:t>
      </w:r>
      <w:r>
        <w:br/>
      </w:r>
      <w:r>
        <w:tab/>
      </w:r>
      <w:r>
        <w:tab/>
      </w:r>
      <w:r>
        <w:tab/>
      </w:r>
      <w:r>
        <w:tab/>
      </w:r>
      <w:r>
        <w:t xml:space="preserve">查看详细状态-烈度仪</w:t>
      </w:r>
      <w:r>
        <w:br/>
      </w:r>
      <w:r>
        <w:tab/>
      </w:r>
      <w:r>
        <w:tab/>
      </w:r>
      <w:r>
        <w:tab/>
      </w:r>
      <w:r>
        <w:tab/>
      </w:r>
      <w:r>
        <w:t xml:space="preserve">启用功能</w:t>
      </w:r>
      <w:r>
        <w:br/>
      </w:r>
      <w:r>
        <w:tab/>
      </w:r>
      <w:r>
        <w:tab/>
      </w:r>
      <w:r>
        <w:tab/>
      </w:r>
      <w:r>
        <w:tab/>
      </w:r>
      <w:r>
        <w:t xml:space="preserve">禁用功能</w:t>
      </w:r>
      <w:r>
        <w:br/>
      </w:r>
      <w:r>
        <w:tab/>
      </w:r>
      <w:r>
        <w:tab/>
      </w:r>
      <w:r>
        <w:tab/>
      </w:r>
      <w:r>
        <w:t xml:space="preserve">查看区域状态</w:t>
      </w:r>
      <w:r>
        <w:br/>
      </w:r>
      <w:r>
        <w:tab/>
      </w:r>
      <w:r>
        <w:tab/>
      </w:r>
      <w:r>
        <w:tab/>
      </w:r>
      <w:r>
        <w:t xml:space="preserve">截图保存</w:t>
      </w:r>
      <w:r>
        <w:br/>
      </w:r>
      <w:r>
        <w:tab/>
      </w:r>
      <w:r>
        <w:tab/>
      </w:r>
      <w:r>
        <w:t xml:space="preserve">状态管理-历史状态统计</w:t>
      </w:r>
      <w:r>
        <w:br/>
      </w:r>
      <w:r>
        <w:tab/>
      </w:r>
      <w:r>
        <w:tab/>
      </w:r>
      <w:r>
        <w:tab/>
      </w:r>
      <w:r>
        <w:t xml:space="preserve">查看详细状态-终端</w:t>
      </w:r>
      <w:r>
        <w:br/>
      </w:r>
      <w:r>
        <w:tab/>
      </w:r>
      <w:r>
        <w:tab/>
      </w:r>
      <w:r>
        <w:tab/>
      </w:r>
      <w:r>
        <w:t xml:space="preserve">设备运行状态趋势图</w:t>
      </w:r>
      <w:r>
        <w:br/>
      </w:r>
      <w:r>
        <w:tab/>
      </w:r>
      <w:r>
        <w:tab/>
      </w:r>
      <w:r>
        <w:tab/>
      </w:r>
      <w:r>
        <w:t xml:space="preserve">历史状态-列表显示</w:t>
      </w:r>
      <w:r>
        <w:br/>
      </w:r>
      <w:r>
        <w:tab/>
      </w:r>
      <w:r>
        <w:tab/>
      </w:r>
      <w:r>
        <w:t xml:space="preserve">状态管理-服务器连接状态</w:t>
      </w:r>
      <w:r>
        <w:br/>
      </w:r>
      <w:r>
        <w:tab/>
      </w:r>
      <w:r>
        <w:tab/>
      </w:r>
      <w:r>
        <w:t xml:space="preserve">维护管理-新建维护工程</w:t>
      </w:r>
      <w:r>
        <w:br/>
      </w:r>
      <w:r>
        <w:tab/>
      </w:r>
      <w:r>
        <w:tab/>
      </w:r>
      <w:r>
        <w:t xml:space="preserve">维护管理-维护工程管理</w:t>
      </w:r>
      <w:r>
        <w:br/>
      </w:r>
      <w:r>
        <w:tab/>
      </w:r>
      <w:r>
        <w:tab/>
      </w:r>
      <w:r>
        <w:tab/>
      </w:r>
      <w:r>
        <w:t xml:space="preserve">修改工程信息</w:t>
      </w:r>
      <w:r>
        <w:br/>
      </w:r>
      <w:r>
        <w:tab/>
      </w:r>
      <w:r>
        <w:tab/>
      </w:r>
      <w:r>
        <w:tab/>
      </w:r>
      <w:r>
        <w:t xml:space="preserve">维护任务MaintTask</w:t>
      </w:r>
      <w:r>
        <w:br/>
      </w:r>
      <w:r>
        <w:tab/>
      </w:r>
      <w:r>
        <w:tab/>
      </w:r>
      <w:r>
        <w:tab/>
      </w:r>
      <w:r>
        <w:tab/>
      </w:r>
      <w:r>
        <w:t xml:space="preserve">添加维护内容</w:t>
      </w:r>
      <w:r>
        <w:br/>
      </w:r>
      <w:r>
        <w:tab/>
      </w:r>
      <w:r>
        <w:tab/>
      </w:r>
      <w:r>
        <w:tab/>
      </w:r>
      <w:r>
        <w:tab/>
      </w:r>
      <w:r>
        <w:t xml:space="preserve">发送维护短信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 xml:space="preserve">短信发送记录</w:t>
      </w:r>
      <w:r>
        <w:br/>
      </w:r>
      <w:r>
        <w:tab/>
      </w:r>
      <w:r>
        <w:tab/>
      </w:r>
      <w:r>
        <w:tab/>
      </w:r>
      <w:r>
        <w:t xml:space="preserve">MaintDetail</w:t>
      </w:r>
      <w:r>
        <w:br/>
      </w:r>
      <w:r>
        <w:tab/>
      </w:r>
      <w:r>
        <w:tab/>
      </w:r>
      <w:r>
        <w:tab/>
      </w:r>
      <w:r>
        <w:tab/>
      </w:r>
      <w:r>
        <w:t xml:space="preserve">添加维护内容信息</w:t>
      </w:r>
      <w:r>
        <w:br/>
      </w:r>
      <w:r>
        <w:tab/>
      </w:r>
      <w:r>
        <w:tab/>
      </w:r>
      <w:r>
        <w:t xml:space="preserve">数据管理-波形下载</w:t>
      </w:r>
      <w:r>
        <w:br/>
      </w:r>
      <w:r>
        <w:tab/>
      </w:r>
      <w:r>
        <w:tab/>
      </w:r>
      <w:r>
        <w:tab/>
      </w:r>
      <w:r>
        <w:t xml:space="preserve">下载</w:t>
      </w:r>
      <w:r>
        <w:br/>
      </w:r>
      <w:r>
        <w:tab/>
      </w:r>
      <w:r>
        <w:tab/>
      </w:r>
      <w:r>
        <w:t xml:space="preserve">数据管理-日志下载</w:t>
      </w:r>
      <w:r>
        <w:br/>
      </w:r>
      <w:r>
        <w:tab/>
      </w:r>
      <w:r>
        <w:tab/>
      </w:r>
      <w:r>
        <w:t xml:space="preserve">数据管理-地震信息</w:t>
      </w:r>
      <w:r>
        <w:br/>
      </w:r>
      <w:r>
        <w:tab/>
      </w:r>
      <w:r>
        <w:tab/>
      </w:r>
      <w:r>
        <w:tab/>
      </w:r>
      <w:r>
        <w:t xml:space="preserve">查看详细信息</w:t>
      </w:r>
      <w:r>
        <w:br/>
      </w:r>
      <w:r>
        <w:tab/>
      </w:r>
      <w:r>
        <w:tab/>
      </w:r>
      <w:r>
        <w:tab/>
      </w:r>
      <w:r>
        <w:tab/>
      </w:r>
      <w:r>
        <w:t xml:space="preserve">添加学校触发情况</w:t>
      </w:r>
      <w:r>
        <w:br/>
      </w:r>
      <w:r>
        <w:tab/>
      </w:r>
      <w:r>
        <w:tab/>
      </w:r>
      <w:r>
        <w:t xml:space="preserve">侧栏-科普语音</w:t>
      </w:r>
      <w:r>
        <w:br/>
      </w:r>
      <w:r>
        <w:tab/>
      </w:r>
      <w:r>
        <w:tab/>
      </w:r>
      <w:r>
        <w:tab/>
      </w:r>
      <w:r>
        <w:t xml:space="preserve">播放记录</w:t>
      </w:r>
      <w:r>
        <w:br/>
      </w:r>
      <w:r>
        <w:tab/>
      </w:r>
      <w:r>
        <w:tab/>
      </w:r>
      <w:r>
        <w:tab/>
      </w:r>
      <w:r>
        <w:t xml:space="preserve">取消定时播放</w:t>
      </w:r>
      <w:r>
        <w:br/>
      </w:r>
      <w:r>
        <w:tab/>
      </w:r>
      <w:r>
        <w:tab/>
      </w:r>
      <w:r>
        <w:t xml:space="preserve">侧栏-参数设置-烈度仪-基本参数</w:t>
      </w:r>
      <w:r>
        <w:br/>
      </w:r>
      <w:r>
        <w:tab/>
      </w:r>
      <w:r>
        <w:tab/>
      </w:r>
      <w:r>
        <w:t xml:space="preserve">侧栏-参数设置-烈度仪-主服务器参数</w:t>
      </w:r>
      <w:r>
        <w:br/>
      </w:r>
      <w:r>
        <w:tab/>
      </w:r>
      <w:r>
        <w:tab/>
      </w:r>
      <w:r>
        <w:t xml:space="preserve">侧栏-参数设置-烈度仪-备服务器参数</w:t>
      </w:r>
      <w:r>
        <w:br/>
      </w:r>
      <w:r>
        <w:tab/>
      </w:r>
      <w:r>
        <w:tab/>
      </w:r>
      <w:r>
        <w:t xml:space="preserve">侧栏-参数设置-烈度仪-强震仪参数</w:t>
      </w:r>
      <w:r>
        <w:br/>
      </w:r>
      <w:r>
        <w:tab/>
      </w:r>
      <w:r>
        <w:tab/>
      </w:r>
      <w:r>
        <w:t xml:space="preserve">侧栏-参数设置-烈度仪-预警参数</w:t>
      </w:r>
      <w:r>
        <w:br/>
      </w:r>
      <w:r>
        <w:tab/>
      </w:r>
      <w:r>
        <w:tab/>
      </w:r>
      <w:r>
        <w:t xml:space="preserve">侧栏-参数设置-预警接收服务器-基本信息</w:t>
      </w:r>
      <w:r>
        <w:br/>
      </w:r>
      <w:r>
        <w:tab/>
      </w:r>
      <w:r>
        <w:tab/>
      </w:r>
      <w:r>
        <w:t xml:space="preserve">侧栏-参数设置-预警接收服务器-服务器参数</w:t>
      </w:r>
      <w:r>
        <w:br/>
      </w:r>
      <w:r>
        <w:tab/>
      </w:r>
      <w:r>
        <w:tab/>
      </w:r>
      <w:r>
        <w:t xml:space="preserve">侧栏-参数设置-预警接收服务器-本地网络参数</w:t>
      </w:r>
      <w:r>
        <w:br/>
      </w:r>
      <w:r>
        <w:tab/>
      </w:r>
      <w:r>
        <w:tab/>
      </w:r>
      <w:r>
        <w:t xml:space="preserve">侧栏-参数设置-预警接收服务器-报警参数</w:t>
      </w:r>
      <w:r>
        <w:br/>
      </w:r>
      <w:r>
        <w:tab/>
      </w:r>
      <w:r>
        <w:tab/>
      </w:r>
      <w:r>
        <w:t xml:space="preserve">侧栏-远程复位</w:t>
      </w:r>
      <w:r>
        <w:br/>
      </w:r>
      <w:r>
        <w:tab/>
      </w:r>
      <w:r>
        <w:tab/>
      </w:r>
      <w:r>
        <w:t xml:space="preserve">侧栏-远程升级</w:t>
      </w:r>
      <w:r>
        <w:br/>
      </w:r>
      <w:r>
        <w:tab/>
      </w:r>
      <w:r>
        <w:tab/>
      </w:r>
      <w:r>
        <w:t xml:space="preserve">侧栏-远程格式化</w:t>
      </w:r>
      <w:r>
        <w:br/>
      </w:r>
      <w:r>
        <w:tab/>
      </w:r>
      <w:r>
        <w:tab/>
      </w:r>
      <w:r>
        <w:t xml:space="preserve">侧栏-喇叭检测</w:t>
      </w:r>
      <w:r>
        <w:br/>
      </w:r>
      <w:r>
        <w:tab/>
      </w:r>
      <w:r>
        <w:tab/>
      </w:r>
      <w:r>
        <w:t xml:space="preserve">侧栏-设备组管理</w:t>
      </w:r>
      <w:r>
        <w:br/>
      </w:r>
      <w:r>
        <w:tab/>
      </w:r>
      <w:r>
        <w:tab/>
      </w:r>
      <w:r>
        <w:tab/>
      </w:r>
      <w:r>
        <w:t xml:space="preserve">设备分组信息</w:t>
      </w:r>
      <w:r>
        <w:br/>
      </w:r>
      <w:r>
        <w:tab/>
      </w:r>
      <w:r>
        <w:tab/>
      </w:r>
      <w:r>
        <w:tab/>
      </w:r>
      <w:r>
        <w:tab/>
      </w:r>
      <w:r>
        <w:t xml:space="preserve">查看分组</w:t>
      </w:r>
      <w:r>
        <w:br/>
      </w:r>
      <w:r>
        <w:tab/>
      </w:r>
      <w:r>
        <w:tab/>
      </w:r>
      <w:r>
        <w:tab/>
      </w:r>
      <w:r>
        <w:tab/>
      </w:r>
      <w:r>
        <w:t xml:space="preserve">设定操作任务</w:t>
      </w:r>
      <w:r>
        <w:br/>
      </w:r>
      <w:r>
        <w:tab/>
      </w:r>
      <w:r>
        <w:tab/>
      </w:r>
      <w:r>
        <w:t xml:space="preserve">收发货管理</w:t>
      </w:r>
      <w:r>
        <w:br/>
      </w:r>
      <w:r>
        <w:tab/>
      </w:r>
      <w:r>
        <w:tab/>
      </w:r>
      <w:r>
        <w:tab/>
      </w:r>
      <w:r>
        <w:t xml:space="preserve">查询收发货信息</w:t>
      </w:r>
      <w:r>
        <w:br/>
      </w:r>
      <w:r>
        <w:tab/>
      </w:r>
      <w:r>
        <w:tab/>
      </w:r>
      <w:r>
        <w:tab/>
      </w:r>
      <w:r>
        <w:t xml:space="preserve">新建收发货信息</w:t>
      </w:r>
    </w:p>
    <w:p>
      <w:pPr>
        <w:pStyle w:val="Axure标题2"/>
        <w:keepNext/>
      </w:pPr>
      <w:r>
        <w:br w:type="page"/>
      </w:r>
      <w:r>
        <w:t xml:space="preserve">1、登录页面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905500" cy="4324350"/>
            <wp:docPr name="AXU0.png" id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XU0.png"/>
                    <pic:cNvPicPr>
                      <a:picLocks noChangeAspect="1" noChangeArrowheads="1"/>
                    </pic:cNvPicPr>
                  </pic:nvPicPr>
                  <pic:blipFill>
                    <a:blip r:embed="rId_AXURE1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2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主页-欢迎页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1.png" id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XU1.png"/>
                    <pic:cNvPicPr>
                      <a:picLocks noChangeAspect="1" noChangeArrowheads="1"/>
                    </pic:cNvPicPr>
                  </pic:nvPicPr>
                  <pic:blipFill>
                    <a:blip r:embed="rId_AXURE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状态管理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状态管理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</w:tbl>
    <w:p>
      <w:pPr>
        <w:pStyle w:val="Axure标题3"/>
        <w:keepNext/>
      </w:pPr>
      <w:r>
        <w:t xml:space="preserve">状态管理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.png" id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XU2.png"/>
                    <pic:cNvPicPr>
                      <a:picLocks noChangeAspect="1" noChangeArrowheads="1"/>
                    </pic:cNvPicPr>
                  </pic:nvPicPr>
                  <pic:blipFill>
                    <a:blip r:embed="rId_AXURE1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状态管理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323975"/>
            <wp:docPr name="AXU3.png" id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XU3.png"/>
                    <pic:cNvPicPr>
                      <a:picLocks noChangeAspect="1" noChangeArrowheads="1"/>
                    </pic:cNvPicPr>
                  </pic:nvPicPr>
                  <pic:blipFill>
                    <a:blip r:embed="rId_AXURE1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32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状态管理-服务器连接状态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状态管理-服务器连接状态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4.png" id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XU4.png"/>
                    <pic:cNvPicPr>
                      <a:picLocks noChangeAspect="1" noChangeArrowheads="1"/>
                    </pic:cNvPicPr>
                  </pic:nvPicPr>
                  <pic:blipFill>
                    <a:blip r:embed="rId_AXURE1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5.png" id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XU5.png"/>
                    <pic:cNvPicPr>
                      <a:picLocks noChangeAspect="1" noChangeArrowheads="1"/>
                    </pic:cNvPicPr>
                  </pic:nvPicPr>
                  <pic:blipFill>
                    <a:blip r:embed="rId_AXURE1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6.png" id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XU6.png"/>
                    <pic:cNvPicPr>
                      <a:picLocks noChangeAspect="1" noChangeArrowheads="1"/>
                    </pic:cNvPicPr>
                  </pic:nvPicPr>
                  <pic:blipFill>
                    <a:blip r:embed="rId_AXURE1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7.png" id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XU7.png"/>
                    <pic:cNvPicPr>
                      <a:picLocks noChangeAspect="1" noChangeArrowheads="1"/>
                    </pic:cNvPicPr>
                  </pic:nvPicPr>
                  <pic:blipFill>
                    <a:blip r:embed="rId_AXURE1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8.png" id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XU8.png"/>
                    <pic:cNvPicPr>
                      <a:picLocks noChangeAspect="1" noChangeArrowheads="1"/>
                    </pic:cNvPicPr>
                  </pic:nvPicPr>
                  <pic:blipFill>
                    <a:blip r:embed="rId_AXURE1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9.png" id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XU9.png"/>
                    <pic:cNvPicPr>
                      <a:picLocks noChangeAspect="1" noChangeArrowheads="1"/>
                    </pic:cNvPicPr>
                  </pic:nvPicPr>
                  <pic:blipFill>
                    <a:blip r:embed="rId_AXURE2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10.png" id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XU10.png"/>
                    <pic:cNvPicPr>
                      <a:picLocks noChangeAspect="1" noChangeArrowheads="1"/>
                    </pic:cNvPicPr>
                  </pic:nvPicPr>
                  <pic:blipFill>
                    <a:blip r:embed="rId_AXURE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1.png" id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XU11.png"/>
                    <pic:cNvPicPr>
                      <a:picLocks noChangeAspect="1" noChangeArrowheads="1"/>
                    </pic:cNvPicPr>
                  </pic:nvPicPr>
                  <pic:blipFill>
                    <a:blip r:embed="rId_AXURE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304925"/>
            <wp:docPr name="AXU12.png" id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XU12.png"/>
                    <pic:cNvPicPr>
                      <a:picLocks noChangeAspect="1" noChangeArrowheads="1"/>
                    </pic:cNvPicPr>
                  </pic:nvPicPr>
                  <pic:blipFill>
                    <a:blip r:embed="rId_AXURE2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30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13.png" id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XU13.png"/>
                    <pic:cNvPicPr>
                      <a:picLocks noChangeAspect="1" noChangeArrowheads="1"/>
                    </pic:cNvPicPr>
                  </pic:nvPicPr>
                  <pic:blipFill>
                    <a:blip r:embed="rId_AXURE2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971550"/>
            <wp:docPr name="AXU14.png" id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XU14.png"/>
                    <pic:cNvPicPr>
                      <a:picLocks noChangeAspect="1" noChangeArrowheads="1"/>
                    </pic:cNvPicPr>
                  </pic:nvPicPr>
                  <pic:blipFill>
                    <a:blip r:embed="rId_AXURE2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7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5.png" id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XU15.png"/>
                    <pic:cNvPicPr>
                      <a:picLocks noChangeAspect="1" noChangeArrowheads="1"/>
                    </pic:cNvPicPr>
                  </pic:nvPicPr>
                  <pic:blipFill>
                    <a:blip r:embed="rId_AXURE2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6.png" id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XU16.png"/>
                    <pic:cNvPicPr>
                      <a:picLocks noChangeAspect="1" noChangeArrowheads="1"/>
                    </pic:cNvPicPr>
                  </pic:nvPicPr>
                  <pic:blipFill>
                    <a:blip r:embed="rId_AXURE2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7.png" id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XU17.png"/>
                    <pic:cNvPicPr>
                      <a:picLocks noChangeAspect="1" noChangeArrowheads="1"/>
                    </pic:cNvPicPr>
                  </pic:nvPicPr>
                  <pic:blipFill>
                    <a:blip r:embed="rId_AXURE2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18.png" id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XU18.png"/>
                    <pic:cNvPicPr>
                      <a:picLocks noChangeAspect="1" noChangeArrowheads="1"/>
                    </pic:cNvPicPr>
                  </pic:nvPicPr>
                  <pic:blipFill>
                    <a:blip r:embed="rId_AXURE2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9.png" id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XU19.png"/>
                    <pic:cNvPicPr>
                      <a:picLocks noChangeAspect="1" noChangeArrowheads="1"/>
                    </pic:cNvPicPr>
                  </pic:nvPicPr>
                  <pic:blipFill>
                    <a:blip r:embed="rId_AXURE3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20.png" id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XU20.png"/>
                    <pic:cNvPicPr>
                      <a:picLocks noChangeAspect="1" noChangeArrowheads="1"/>
                    </pic:cNvPicPr>
                  </pic:nvPicPr>
                  <pic:blipFill>
                    <a:blip r:embed="rId_AXURE3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2、主页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1.png" id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XU21.png"/>
                    <pic:cNvPicPr>
                      <a:picLocks noChangeAspect="1" noChangeArrowheads="1"/>
                    </pic:cNvPicPr>
                  </pic:nvPicPr>
                  <pic:blipFill>
                    <a:blip r:embed="rId_AXURE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状态管理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状态管理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侧栏-参数设置-烈度仪-基本参数</w:t>
            </w:r>
          </w:p>
        </w:tc>
      </w:tr>
    </w:tbl>
    <w:p>
      <w:pPr>
        <w:pStyle w:val="Axure标题3"/>
        <w:keepNext/>
      </w:pPr>
      <w:r>
        <w:t xml:space="preserve">状态管理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2.png" id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XU22.png"/>
                    <pic:cNvPicPr>
                      <a:picLocks noChangeAspect="1" noChangeArrowheads="1"/>
                    </pic:cNvPicPr>
                  </pic:nvPicPr>
                  <pic:blipFill>
                    <a:blip r:embed="rId_AXURE3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状态管理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323975"/>
            <wp:docPr name="AXU23.png" id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XU23.png"/>
                    <pic:cNvPicPr>
                      <a:picLocks noChangeAspect="1" noChangeArrowheads="1"/>
                    </pic:cNvPicPr>
                  </pic:nvPicPr>
                  <pic:blipFill>
                    <a:blip r:embed="rId_AXURE3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3239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状态管理-服务器连接状态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状态管理-服务器连接状态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4.png" id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XU24.png"/>
                    <pic:cNvPicPr>
                      <a:picLocks noChangeAspect="1" noChangeArrowheads="1"/>
                    </pic:cNvPicPr>
                  </pic:nvPicPr>
                  <pic:blipFill>
                    <a:blip r:embed="rId_AXURE3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25.png" id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XU25.png"/>
                    <pic:cNvPicPr>
                      <a:picLocks noChangeAspect="1" noChangeArrowheads="1"/>
                    </pic:cNvPicPr>
                  </pic:nvPicPr>
                  <pic:blipFill>
                    <a:blip r:embed="rId_AXURE3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6.png" id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XU26.png"/>
                    <pic:cNvPicPr>
                      <a:picLocks noChangeAspect="1" noChangeArrowheads="1"/>
                    </pic:cNvPicPr>
                  </pic:nvPicPr>
                  <pic:blipFill>
                    <a:blip r:embed="rId_AXURE3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27.png" id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XU27.png"/>
                    <pic:cNvPicPr>
                      <a:picLocks noChangeAspect="1" noChangeArrowheads="1"/>
                    </pic:cNvPicPr>
                  </pic:nvPicPr>
                  <pic:blipFill>
                    <a:blip r:embed="rId_AXURE3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8.png" id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XU28.png"/>
                    <pic:cNvPicPr>
                      <a:picLocks noChangeAspect="1" noChangeArrowheads="1"/>
                    </pic:cNvPicPr>
                  </pic:nvPicPr>
                  <pic:blipFill>
                    <a:blip r:embed="rId_AXURE3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29.png" id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XU29.png"/>
                    <pic:cNvPicPr>
                      <a:picLocks noChangeAspect="1" noChangeArrowheads="1"/>
                    </pic:cNvPicPr>
                  </pic:nvPicPr>
                  <pic:blipFill>
                    <a:blip r:embed="rId_AXURE4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30.png" id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XU30.png"/>
                    <pic:cNvPicPr>
                      <a:picLocks noChangeAspect="1" noChangeArrowheads="1"/>
                    </pic:cNvPicPr>
                  </pic:nvPicPr>
                  <pic:blipFill>
                    <a:blip r:embed="rId_AXURE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31.png" id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XU31.png"/>
                    <pic:cNvPicPr>
                      <a:picLocks noChangeAspect="1" noChangeArrowheads="1"/>
                    </pic:cNvPicPr>
                  </pic:nvPicPr>
                  <pic:blipFill>
                    <a:blip r:embed="rId_AXURE4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304925"/>
            <wp:docPr name="AXU32.png" id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XU32.png"/>
                    <pic:cNvPicPr>
                      <a:picLocks noChangeAspect="1" noChangeArrowheads="1"/>
                    </pic:cNvPicPr>
                  </pic:nvPicPr>
                  <pic:blipFill>
                    <a:blip r:embed="rId_AXURE4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304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33.png" id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XU33.png"/>
                    <pic:cNvPicPr>
                      <a:picLocks noChangeAspect="1" noChangeArrowheads="1"/>
                    </pic:cNvPicPr>
                  </pic:nvPicPr>
                  <pic:blipFill>
                    <a:blip r:embed="rId_AXURE4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34.png" id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XU34.png"/>
                    <pic:cNvPicPr>
                      <a:picLocks noChangeAspect="1" noChangeArrowheads="1"/>
                    </pic:cNvPicPr>
                  </pic:nvPicPr>
                  <pic:blipFill>
                    <a:blip r:embed="rId_AXURE4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35.png" id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XU35.png"/>
                    <pic:cNvPicPr>
                      <a:picLocks noChangeAspect="1" noChangeArrowheads="1"/>
                    </pic:cNvPicPr>
                  </pic:nvPicPr>
                  <pic:blipFill>
                    <a:blip r:embed="rId_AXURE4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971550"/>
            <wp:docPr name="AXU36.png" id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AXU36.png"/>
                    <pic:cNvPicPr>
                      <a:picLocks noChangeAspect="1" noChangeArrowheads="1"/>
                    </pic:cNvPicPr>
                  </pic:nvPicPr>
                  <pic:blipFill>
                    <a:blip r:embed="rId_AXURE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71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右侧边栏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62175" cy="1924050"/>
            <wp:docPr name="AXU37.png" id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XU37.png"/>
                    <pic:cNvPicPr>
                      <a:picLocks noChangeAspect="1" noChangeArrowheads="1"/>
                    </pic:cNvPicPr>
                  </pic:nvPicPr>
                  <pic:blipFill>
                    <a:blip r:embed="rId_AXURE4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92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右侧边栏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085975" cy="5000625"/>
            <wp:docPr name="AXU38.png" id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AXU38.png"/>
                    <pic:cNvPicPr>
                      <a:picLocks noChangeAspect="1" noChangeArrowheads="1"/>
                    </pic:cNvPicPr>
                  </pic:nvPicPr>
                  <pic:blipFill>
                    <a:blip r:embed="rId_AXURE4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5000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右侧边栏 为 隐藏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39.png" id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XU39.png"/>
                    <pic:cNvPicPr>
                      <a:picLocks noChangeAspect="1" noChangeArrowheads="1"/>
                    </pic:cNvPicPr>
                  </pic:nvPicPr>
                  <pic:blipFill>
                    <a:blip r:embed="rId_AXURE5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40.png" id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XU40.png"/>
                    <pic:cNvPicPr>
                      <a:picLocks noChangeAspect="1" noChangeArrowheads="1"/>
                    </pic:cNvPicPr>
                  </pic:nvPicPr>
                  <pic:blipFill>
                    <a:blip r:embed="rId_AXURE5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41.png" id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XU41.png"/>
                    <pic:cNvPicPr>
                      <a:picLocks noChangeAspect="1" noChangeArrowheads="1"/>
                    </pic:cNvPicPr>
                  </pic:nvPicPr>
                  <pic:blipFill>
                    <a:blip r:embed="rId_AXURE5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42.png" id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XU42.png"/>
                    <pic:cNvPicPr>
                      <a:picLocks noChangeAspect="1" noChangeArrowheads="1"/>
                    </pic:cNvPicPr>
                  </pic:nvPicPr>
                  <pic:blipFill>
                    <a:blip r:embed="rId_AXURE5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安装管理-安装计划管理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43.png" id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XU43.png"/>
                    <pic:cNvPicPr>
                      <a:picLocks noChangeAspect="1" noChangeArrowheads="1"/>
                    </pic:cNvPicPr>
                  </pic:nvPicPr>
                  <pic:blipFill>
                    <a:blip r:embed="rId_AXURE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(矩形),</w:t>
              <w:br/>
              <w:t xml:space="preserve">(矩形),</w:t>
              <w:br/>
              <w:t xml:space="preserve">(矩形),</w:t>
              <w:br/>
              <w:t xml:space="preserve">(文本段落),</w:t>
              <w:br/>
              <w:t xml:space="preserve">(图片),</w:t>
              <w:br/>
              <w:t xml:space="preserve">切换显示/隐藏 确认完成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(矩形),</w:t>
              <w:br/>
              <w:t xml:space="preserve">(矩形),</w:t>
              <w:br/>
              <w:t xml:space="preserve">(文本段落),</w:t>
              <w:br/>
              <w:t xml:space="preserve">(矩形),</w:t>
              <w:br/>
              <w:t xml:space="preserve">(图片),</w:t>
              <w:br/>
              <w:t xml:space="preserve">切换显示/隐藏 提交发货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故障列表-导出列表,</w:t>
              <w:br/>
              <w:t xml:space="preserve">(矩形),</w:t>
              <w:br/>
              <w:t xml:space="preserve">(文本框),</w:t>
              <w:br/>
              <w:t xml:space="preserve">(矩形),</w:t>
              <w:br/>
              <w:t xml:space="preserve">(矩形),</w:t>
              <w:br/>
              <w:t xml:space="preserve">(矩形),</w:t>
              <w:br/>
              <w:t xml:space="preserve">(文本段落),</w:t>
              <w:br/>
              <w:t xml:space="preserve">隐藏 (图片)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(矩形),</w:t>
              <w:br/>
              <w:t xml:space="preserve">(矩形),</w:t>
              <w:br/>
              <w:t xml:space="preserve">(矩形),</w:t>
              <w:br/>
              <w:t xml:space="preserve">(文本框),</w:t>
              <w:br/>
              <w:t xml:space="preserve">(矩形),</w:t>
              <w:br/>
              <w:t xml:space="preserve">(文本段落),</w:t>
              <w:br/>
              <w:t xml:space="preserve">(图片),</w:t>
              <w:br/>
              <w:t xml:space="preserve">切换显示/隐藏 故障列表-导出列表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删除,</w:t>
              <w:br/>
              <w:t xml:space="preserve">(矩形),</w:t>
              <w:br/>
              <w:t xml:space="preserve">(矩形),</w:t>
              <w:br/>
              <w:t xml:space="preserve">(矩形),</w:t>
              <w:br/>
              <w:t xml:space="preserve">(文本段落),</w:t>
              <w:br/>
              <w:t xml:space="preserve">切换显示/隐藏 (图片)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查看详情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新建计划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44.png" id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XU44.png"/>
                    <pic:cNvPicPr>
                      <a:picLocks noChangeAspect="1" noChangeArrowheads="1"/>
                    </pic:cNvPicPr>
                  </pic:nvPicPr>
                  <pic:blipFill>
                    <a:blip r:embed="rId_AXURE5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45.png" id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XU45.png"/>
                    <pic:cNvPicPr>
                      <a:picLocks noChangeAspect="1" noChangeArrowheads="1"/>
                    </pic:cNvPicPr>
                  </pic:nvPicPr>
                  <pic:blipFill>
                    <a:blip r:embed="rId_AXURE5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46.png" id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XU46.png"/>
                    <pic:cNvPicPr>
                      <a:picLocks noChangeAspect="1" noChangeArrowheads="1"/>
                    </pic:cNvPicPr>
                  </pic:nvPicPr>
                  <pic:blipFill>
                    <a:blip r:embed="rId_AXURE5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47.png" id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XU47.png"/>
                    <pic:cNvPicPr>
                      <a:picLocks noChangeAspect="1" noChangeArrowheads="1"/>
                    </pic:cNvPicPr>
                  </pic:nvPicPr>
                  <pic:blipFill>
                    <a:blip r:embed="rId_AXURE5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48.png" id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XU48.png"/>
                    <pic:cNvPicPr>
                      <a:picLocks noChangeAspect="1" noChangeArrowheads="1"/>
                    </pic:cNvPicPr>
                  </pic:nvPicPr>
                  <pic:blipFill>
                    <a:blip r:embed="rId_AXURE5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49.png" id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XU49.png"/>
                    <pic:cNvPicPr>
                      <a:picLocks noChangeAspect="1" noChangeArrowheads="1"/>
                    </pic:cNvPicPr>
                  </pic:nvPicPr>
                  <pic:blipFill>
                    <a:blip r:embed="rId_AXURE6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50.png" id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XU50.png"/>
                    <pic:cNvPicPr>
                      <a:picLocks noChangeAspect="1" noChangeArrowheads="1"/>
                    </pic:cNvPicPr>
                  </pic:nvPicPr>
                  <pic:blipFill>
                    <a:blip r:embed="rId_AXURE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51.png" id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XU51.png"/>
                    <pic:cNvPicPr>
                      <a:picLocks noChangeAspect="1" noChangeArrowheads="1"/>
                    </pic:cNvPicPr>
                  </pic:nvPicPr>
                  <pic:blipFill>
                    <a:blip r:embed="rId_AXURE6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52.png" id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XU52.png"/>
                    <pic:cNvPicPr>
                      <a:picLocks noChangeAspect="1" noChangeArrowheads="1"/>
                    </pic:cNvPicPr>
                  </pic:nvPicPr>
                  <pic:blipFill>
                    <a:blip r:embed="rId_AXURE6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53.png" id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AXU53.png"/>
                    <pic:cNvPicPr>
                      <a:picLocks noChangeAspect="1" noChangeArrowheads="1"/>
                    </pic:cNvPicPr>
                  </pic:nvPicPr>
                  <pic:blipFill>
                    <a:blip r:embed="rId_AXURE6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54.png" id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AXU54.png"/>
                    <pic:cNvPicPr>
                      <a:picLocks noChangeAspect="1" noChangeArrowheads="1"/>
                    </pic:cNvPicPr>
                  </pic:nvPicPr>
                  <pic:blipFill>
                    <a:blip r:embed="rId_AXURE6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55.png" id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AXU55.png"/>
                    <pic:cNvPicPr>
                      <a:picLocks noChangeAspect="1" noChangeArrowheads="1"/>
                    </pic:cNvPicPr>
                  </pic:nvPicPr>
                  <pic:blipFill>
                    <a:blip r:embed="rId_AXURE6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295525"/>
            <wp:docPr name="AXU56.png" id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XU56.png"/>
                    <pic:cNvPicPr>
                      <a:picLocks noChangeAspect="1" noChangeArrowheads="1"/>
                    </pic:cNvPicPr>
                  </pic:nvPicPr>
                  <pic:blipFill>
                    <a:blip r:embed="rId_AXURE6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29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57.png" id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XU57.png"/>
                    <pic:cNvPicPr>
                      <a:picLocks noChangeAspect="1" noChangeArrowheads="1"/>
                    </pic:cNvPicPr>
                  </pic:nvPicPr>
                  <pic:blipFill>
                    <a:blip r:embed="rId_AXURE6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58.png" id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XU58.png"/>
                    <pic:cNvPicPr>
                      <a:picLocks noChangeAspect="1" noChangeArrowheads="1"/>
                    </pic:cNvPicPr>
                  </pic:nvPicPr>
                  <pic:blipFill>
                    <a:blip r:embed="rId_AXURE6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59.png" id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XU59.png"/>
                    <pic:cNvPicPr>
                      <a:picLocks noChangeAspect="1" noChangeArrowheads="1"/>
                    </pic:cNvPicPr>
                  </pic:nvPicPr>
                  <pic:blipFill>
                    <a:blip r:embed="rId_AXURE7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60.png" id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XU60.png"/>
                    <pic:cNvPicPr>
                      <a:picLocks noChangeAspect="1" noChangeArrowheads="1"/>
                    </pic:cNvPicPr>
                  </pic:nvPicPr>
                  <pic:blipFill>
                    <a:blip r:embed="rId_AXURE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61.png" id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XU61.png"/>
                    <pic:cNvPicPr>
                      <a:picLocks noChangeAspect="1" noChangeArrowheads="1"/>
                    </pic:cNvPicPr>
                  </pic:nvPicPr>
                  <pic:blipFill>
                    <a:blip r:embed="rId_AXURE7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038350"/>
            <wp:docPr name="AXU62.png" id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XU62.png"/>
                    <pic:cNvPicPr>
                      <a:picLocks noChangeAspect="1" noChangeArrowheads="1"/>
                    </pic:cNvPicPr>
                  </pic:nvPicPr>
                  <pic:blipFill>
                    <a:blip r:embed="rId_AXURE7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03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724275"/>
            <wp:docPr name="AXU63.png" id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XU63.png"/>
                    <pic:cNvPicPr>
                      <a:picLocks noChangeAspect="1" noChangeArrowheads="1"/>
                    </pic:cNvPicPr>
                  </pic:nvPicPr>
                  <pic:blipFill>
                    <a:blip r:embed="rId_AXURE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查看详情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876675"/>
            <wp:docPr name="AXU64.png" id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XU64.png"/>
                    <pic:cNvPicPr>
                      <a:picLocks noChangeAspect="1" noChangeArrowheads="1"/>
                    </pic:cNvPicPr>
                  </pic:nvPicPr>
                  <pic:blipFill>
                    <a:blip r:embed="rId_AXURE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6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新建布点计划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导入布点计划excel文件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导出布点图及信息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新建布点计划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提交设备发货请求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保存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导入布点计划excel文件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65.png" id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XU65.png"/>
                    <pic:cNvPicPr>
                      <a:picLocks noChangeAspect="1" noChangeArrowheads="1"/>
                    </pic:cNvPicPr>
                  </pic:nvPicPr>
                  <pic:blipFill>
                    <a:blip r:embed="rId_AXURE7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新建布点计划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819400"/>
            <wp:docPr name="AXU66.png" id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XU66.png"/>
                    <pic:cNvPicPr>
                      <a:picLocks noChangeAspect="1" noChangeArrowheads="1"/>
                    </pic:cNvPicPr>
                  </pic:nvPicPr>
                  <pic:blipFill>
                    <a:blip r:embed="rId_AXURE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19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动态面板状态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导出布点图及信息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67.png" id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XU67.png"/>
                    <pic:cNvPicPr>
                      <a:picLocks noChangeAspect="1" noChangeArrowheads="1"/>
                    </pic:cNvPicPr>
                  </pic:nvPicPr>
                  <pic:blipFill>
                    <a:blip r:embed="rId_AXURE7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提交设备发货请求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68.png" id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XU68.png"/>
                    <pic:cNvPicPr>
                      <a:picLocks noChangeAspect="1" noChangeArrowheads="1"/>
                    </pic:cNvPicPr>
                  </pic:nvPicPr>
                  <pic:blipFill>
                    <a:blip r:embed="rId_AXURE7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保存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69.png" id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XU69.png"/>
                    <pic:cNvPicPr>
                      <a:picLocks noChangeAspect="1" noChangeArrowheads="1"/>
                    </pic:cNvPicPr>
                  </pic:nvPicPr>
                  <pic:blipFill>
                    <a:blip r:embed="rId_AXURE8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新建计划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248025"/>
            <wp:docPr name="AXU70.png" id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XU70.png"/>
                    <pic:cNvPicPr>
                      <a:picLocks noChangeAspect="1" noChangeArrowheads="1"/>
                    </pic:cNvPicPr>
                  </pic:nvPicPr>
                  <pic:blipFill>
                    <a:blip r:embed="rId_AXURE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8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安装管理-区域网划分</w:t>
      </w:r>
    </w:p>
    <w:p>
      <w:pPr>
        <w:pStyle w:val="Axure标题2"/>
        <w:keepNext/>
      </w:pPr>
      <w:r>
        <w:br w:type="page"/>
      </w:r>
      <w:r>
        <w:t xml:space="preserve">安装管理-上传信息管理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71.png" id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XU71.png"/>
                    <pic:cNvPicPr>
                      <a:picLocks noChangeAspect="1" noChangeArrowheads="1"/>
                    </pic:cNvPicPr>
                  </pic:nvPicPr>
                  <pic:blipFill>
                    <a:blip r:embed="rId_AXURE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查看安装图片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导出上传信息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导入安装待确定列表</w:t>
            </w:r>
          </w:p>
        </w:tc>
      </w:tr>
    </w:tbl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72.png" id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XU72.png"/>
                    <pic:cNvPicPr>
                      <a:picLocks noChangeAspect="1" noChangeArrowheads="1"/>
                    </pic:cNvPicPr>
                  </pic:nvPicPr>
                  <pic:blipFill>
                    <a:blip r:embed="rId_AXURE8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73.png" id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XU73.png"/>
                    <pic:cNvPicPr>
                      <a:picLocks noChangeAspect="1" noChangeArrowheads="1"/>
                    </pic:cNvPicPr>
                  </pic:nvPicPr>
                  <pic:blipFill>
                    <a:blip r:embed="rId_AXURE8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74.png" id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XU74.png"/>
                    <pic:cNvPicPr>
                      <a:picLocks noChangeAspect="1" noChangeArrowheads="1"/>
                    </pic:cNvPicPr>
                  </pic:nvPicPr>
                  <pic:blipFill>
                    <a:blip r:embed="rId_AXURE8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75.png" id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XU75.png"/>
                    <pic:cNvPicPr>
                      <a:picLocks noChangeAspect="1" noChangeArrowheads="1"/>
                    </pic:cNvPicPr>
                  </pic:nvPicPr>
                  <pic:blipFill>
                    <a:blip r:embed="rId_AXURE86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76.png" id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XU76.png"/>
                    <pic:cNvPicPr>
                      <a:picLocks noChangeAspect="1" noChangeArrowheads="1"/>
                    </pic:cNvPicPr>
                  </pic:nvPicPr>
                  <pic:blipFill>
                    <a:blip r:embed="rId_AXURE8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77.png" id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XU77.png"/>
                    <pic:cNvPicPr>
                      <a:picLocks noChangeAspect="1" noChangeArrowheads="1"/>
                    </pic:cNvPicPr>
                  </pic:nvPicPr>
                  <pic:blipFill>
                    <a:blip r:embed="rId_AXURE8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78.png" id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XU78.png"/>
                    <pic:cNvPicPr>
                      <a:picLocks noChangeAspect="1" noChangeArrowheads="1"/>
                    </pic:cNvPicPr>
                  </pic:nvPicPr>
                  <pic:blipFill>
                    <a:blip r:embed="rId_AXURE8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79.png" id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AXU79.png"/>
                    <pic:cNvPicPr>
                      <a:picLocks noChangeAspect="1" noChangeArrowheads="1"/>
                    </pic:cNvPicPr>
                  </pic:nvPicPr>
                  <pic:blipFill>
                    <a:blip r:embed="rId_AXURE9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80.png" id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AXU80.png"/>
                    <pic:cNvPicPr>
                      <a:picLocks noChangeAspect="1" noChangeArrowheads="1"/>
                    </pic:cNvPicPr>
                  </pic:nvPicPr>
                  <pic:blipFill>
                    <a:blip r:embed="rId_AXURE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81.png" id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AXU81.png"/>
                    <pic:cNvPicPr>
                      <a:picLocks noChangeAspect="1" noChangeArrowheads="1"/>
                    </pic:cNvPicPr>
                  </pic:nvPicPr>
                  <pic:blipFill>
                    <a:blip r:embed="rId_AXURE9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82.png" id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AXU82.png"/>
                    <pic:cNvPicPr>
                      <a:picLocks noChangeAspect="1" noChangeArrowheads="1"/>
                    </pic:cNvPicPr>
                  </pic:nvPicPr>
                  <pic:blipFill>
                    <a:blip r:embed="rId_AXURE9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83.png" id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AXU83.png"/>
                    <pic:cNvPicPr>
                      <a:picLocks noChangeAspect="1" noChangeArrowheads="1"/>
                    </pic:cNvPicPr>
                  </pic:nvPicPr>
                  <pic:blipFill>
                    <a:blip r:embed="rId_AXURE9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84.png" id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AXU84.png"/>
                    <pic:cNvPicPr>
                      <a:picLocks noChangeAspect="1" noChangeArrowheads="1"/>
                    </pic:cNvPicPr>
                  </pic:nvPicPr>
                  <pic:blipFill>
                    <a:blip r:embed="rId_AXURE9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85.png" id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AXU85.png"/>
                    <pic:cNvPicPr>
                      <a:picLocks noChangeAspect="1" noChangeArrowheads="1"/>
                    </pic:cNvPicPr>
                  </pic:nvPicPr>
                  <pic:blipFill>
                    <a:blip r:embed="rId_AXURE9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295525"/>
            <wp:docPr name="AXU86.png" id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AXU86.png"/>
                    <pic:cNvPicPr>
                      <a:picLocks noChangeAspect="1" noChangeArrowheads="1"/>
                    </pic:cNvPicPr>
                  </pic:nvPicPr>
                  <pic:blipFill>
                    <a:blip r:embed="rId_AXURE9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29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87.png" id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XU87.png"/>
                    <pic:cNvPicPr>
                      <a:picLocks noChangeAspect="1" noChangeArrowheads="1"/>
                    </pic:cNvPicPr>
                  </pic:nvPicPr>
                  <pic:blipFill>
                    <a:blip r:embed="rId_AXURE9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88.png" id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AXU88.png"/>
                    <pic:cNvPicPr>
                      <a:picLocks noChangeAspect="1" noChangeArrowheads="1"/>
                    </pic:cNvPicPr>
                  </pic:nvPicPr>
                  <pic:blipFill>
                    <a:blip r:embed="rId_AXURE9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89.png" id="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AXU89.png"/>
                    <pic:cNvPicPr>
                      <a:picLocks noChangeAspect="1" noChangeArrowheads="1"/>
                    </pic:cNvPicPr>
                  </pic:nvPicPr>
                  <pic:blipFill>
                    <a:blip r:embed="rId_AXURE10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90.png" id="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AXU90.png"/>
                    <pic:cNvPicPr>
                      <a:picLocks noChangeAspect="1" noChangeArrowheads="1"/>
                    </pic:cNvPicPr>
                  </pic:nvPicPr>
                  <pic:blipFill>
                    <a:blip r:embed="rId_AXURE10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上传信息表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695450"/>
            <wp:docPr name="AXU91.png" id="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AXU91.png"/>
                    <pic:cNvPicPr>
                      <a:picLocks noChangeAspect="1" noChangeArrowheads="1"/>
                    </pic:cNvPicPr>
                  </pic:nvPicPr>
                  <pic:blipFill>
                    <a:blip r:embed="rId_AXURE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查看安装图片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514725"/>
            <wp:docPr name="AXU92.png" id="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AXU92.png"/>
                    <pic:cNvPicPr>
                      <a:picLocks noChangeAspect="1" noChangeArrowheads="1"/>
                    </pic:cNvPicPr>
                  </pic:nvPicPr>
                  <pic:blipFill>
                    <a:blip r:embed="rId_AXURE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657475"/>
            <wp:docPr name="AXU93.png" id="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AXU93.png"/>
                    <pic:cNvPicPr>
                      <a:picLocks noChangeAspect="1" noChangeArrowheads="1"/>
                    </pic:cNvPicPr>
                  </pic:nvPicPr>
                  <pic:blipFill>
                    <a:blip r:embed="rId_AXURE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7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导出上传信息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94.png" id="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AXU94.png"/>
                    <pic:cNvPicPr>
                      <a:picLocks noChangeAspect="1" noChangeArrowheads="1"/>
                    </pic:cNvPicPr>
                  </pic:nvPicPr>
                  <pic:blipFill>
                    <a:blip r:embed="rId_AXURE10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导入安装待确定列表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95.png" id="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AXU95.png"/>
                    <pic:cNvPicPr>
                      <a:picLocks noChangeAspect="1" noChangeArrowheads="1"/>
                    </pic:cNvPicPr>
                  </pic:nvPicPr>
                  <pic:blipFill>
                    <a:blip r:embed="rId_AXURE10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安装管理-安装待确定列表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96.png" id="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AXU96.png"/>
                    <pic:cNvPicPr>
                      <a:picLocks noChangeAspect="1" noChangeArrowheads="1"/>
                    </pic:cNvPicPr>
                  </pic:nvPicPr>
                  <pic:blipFill>
                    <a:blip r:embed="rId_AXURE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安装管理</w:t>
              <w:b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  <w:b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启用设备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录入数据库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单个添加安装信息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批量添加安装信息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单个添加安装信息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删除安装信息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导出列表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97.png" id="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XU97.png"/>
                    <pic:cNvPicPr>
                      <a:picLocks noChangeAspect="1" noChangeArrowheads="1"/>
                    </pic:cNvPicPr>
                  </pic:nvPicPr>
                  <pic:blipFill>
                    <a:blip r:embed="rId_AXURE10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98.png" id="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XU98.png"/>
                    <pic:cNvPicPr>
                      <a:picLocks noChangeAspect="1" noChangeArrowheads="1"/>
                    </pic:cNvPicPr>
                  </pic:nvPicPr>
                  <pic:blipFill>
                    <a:blip r:embed="rId_AXURE10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99.png" id="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AXU99.png"/>
                    <pic:cNvPicPr>
                      <a:picLocks noChangeAspect="1" noChangeArrowheads="1"/>
                    </pic:cNvPicPr>
                  </pic:nvPicPr>
                  <pic:blipFill>
                    <a:blip r:embed="rId_AXURE11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00.png" id="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XU100.png"/>
                    <pic:cNvPicPr>
                      <a:picLocks noChangeAspect="1" noChangeArrowheads="1"/>
                    </pic:cNvPicPr>
                  </pic:nvPicPr>
                  <pic:blipFill>
                    <a:blip r:embed="rId_AXURE111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3 by (0,-120),</w:t>
              <w:br/>
              <w:t xml:space="preserve">4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01.png" id="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XU101.png"/>
                    <pic:cNvPicPr>
                      <a:picLocks noChangeAspect="1" noChangeArrowheads="1"/>
                    </pic:cNvPicPr>
                  </pic:nvPicPr>
                  <pic:blipFill>
                    <a:blip r:embed="rId_AXURE11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02.png" id="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AXU102.png"/>
                    <pic:cNvPicPr>
                      <a:picLocks noChangeAspect="1" noChangeArrowheads="1"/>
                    </pic:cNvPicPr>
                  </pic:nvPicPr>
                  <pic:blipFill>
                    <a:blip r:embed="rId_AXURE11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103.png" id="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AXU103.png"/>
                    <pic:cNvPicPr>
                      <a:picLocks noChangeAspect="1" noChangeArrowheads="1"/>
                    </pic:cNvPicPr>
                  </pic:nvPicPr>
                  <pic:blipFill>
                    <a:blip r:embed="rId_AXURE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安装待确定列表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743075"/>
            <wp:docPr name="AXU104.png" id="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AXU104.png"/>
                    <pic:cNvPicPr>
                      <a:picLocks noChangeAspect="1" noChangeArrowheads="1"/>
                    </pic:cNvPicPr>
                  </pic:nvPicPr>
                  <pic:blipFill>
                    <a:blip r:embed="rId_AXURE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3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971675"/>
            <wp:docPr name="AXU105.png" id="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AXU105.png"/>
                    <pic:cNvPicPr>
                      <a:picLocks noChangeAspect="1" noChangeArrowheads="1"/>
                    </pic:cNvPicPr>
                  </pic:nvPicPr>
                  <pic:blipFill>
                    <a:blip r:embed="rId_AXURE11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971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安装管理-安装计划管理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4"/>
        <w:keepNext/>
      </w:pPr>
      <w:r>
        <w:t xml:space="preserve">显示</w:t>
      </w:r>
    </w:p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State2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238375"/>
            <wp:docPr name="AXU106.png" id="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AXU106.png"/>
                    <pic:cNvPicPr>
                      <a:picLocks noChangeAspect="1" noChangeArrowheads="1"/>
                    </pic:cNvPicPr>
                  </pic:nvPicPr>
                  <pic:blipFill>
                    <a:blip r:embed="rId_AXURE11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238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981200"/>
            <wp:docPr name="AXU107.png" id="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AXU107.png"/>
                    <pic:cNvPicPr>
                      <a:picLocks noChangeAspect="1" noChangeArrowheads="1"/>
                    </pic:cNvPicPr>
                  </pic:nvPicPr>
                  <pic:blipFill>
                    <a:blip r:embed="rId_AXURE11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981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  <w:b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08.png" id="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AXU108.png"/>
                    <pic:cNvPicPr>
                      <a:picLocks noChangeAspect="1" noChangeArrowheads="1"/>
                    </pic:cNvPicPr>
                  </pic:nvPicPr>
                  <pic:blipFill>
                    <a:blip r:embed="rId_AXURE11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09.png" id="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XU109.png"/>
                    <pic:cNvPicPr>
                      <a:picLocks noChangeAspect="1" noChangeArrowheads="1"/>
                    </pic:cNvPicPr>
                  </pic:nvPicPr>
                  <pic:blipFill>
                    <a:blip r:embed="rId_AXURE120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110.png" id="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AXU110.png"/>
                    <pic:cNvPicPr>
                      <a:picLocks noChangeAspect="1" noChangeArrowheads="1"/>
                    </pic:cNvPicPr>
                  </pic:nvPicPr>
                  <pic:blipFill>
                    <a:blip r:embed="rId_AXURE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2"/>
        <w:keepNext/>
      </w:pPr>
      <w:r>
        <w:br w:type="page"/>
      </w:r>
      <w:r>
        <w:t xml:space="preserve">启用设备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11.png" id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XU111.png"/>
                    <pic:cNvPicPr>
                      <a:picLocks noChangeAspect="1" noChangeArrowheads="1"/>
                    </pic:cNvPicPr>
                  </pic:nvPicPr>
                  <pic:blipFill>
                    <a:blip r:embed="rId_AXURE122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录入数据库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12.png" id="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AXU112.png"/>
                    <pic:cNvPicPr>
                      <a:picLocks noChangeAspect="1" noChangeArrowheads="1"/>
                    </pic:cNvPicPr>
                  </pic:nvPicPr>
                  <pic:blipFill>
                    <a:blip r:embed="rId_AXURE12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单个添加安装信息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848100"/>
            <wp:docPr name="AXU113.png" id="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XU113.png"/>
                    <pic:cNvPicPr>
                      <a:picLocks noChangeAspect="1" noChangeArrowheads="1"/>
                    </pic:cNvPicPr>
                  </pic:nvPicPr>
                  <pic:blipFill>
                    <a:blip r:embed="rId_AXURE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8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批量添加安装信息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114.png" id="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AXU114.png"/>
                    <pic:cNvPicPr>
                      <a:picLocks noChangeAspect="1" noChangeArrowheads="1"/>
                    </pic:cNvPicPr>
                  </pic:nvPicPr>
                  <pic:blipFill>
                    <a:blip r:embed="rId_AXURE12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删除安装信息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15.png" id="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XU115.png"/>
                    <pic:cNvPicPr>
                      <a:picLocks noChangeAspect="1" noChangeArrowheads="1"/>
                    </pic:cNvPicPr>
                  </pic:nvPicPr>
                  <pic:blipFill>
                    <a:blip r:embed="rId_AXURE1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查看设备状态</w:t>
      </w:r>
    </w:p>
    <w:p>
      <w:pPr>
        <w:pStyle w:val="Axure标题2"/>
        <w:keepNext/>
      </w:pPr>
      <w:r>
        <w:br w:type="page"/>
      </w:r>
      <w:r>
        <w:t xml:space="preserve">导出列表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116.png" id="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XU116.png"/>
                    <pic:cNvPicPr>
                      <a:picLocks noChangeAspect="1" noChangeArrowheads="1"/>
                    </pic:cNvPicPr>
                  </pic:nvPicPr>
                  <pic:blipFill>
                    <a:blip r:embed="rId_AXURE12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安装管理-正式设备信息管理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117.png" id="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XU117.png"/>
                    <pic:cNvPicPr>
                      <a:picLocks noChangeAspect="1" noChangeArrowheads="1"/>
                    </pic:cNvPicPr>
                  </pic:nvPicPr>
                  <pic:blipFill>
                    <a:blip r:embed="rId_AXURE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1542"/>
        <w:gridCol w:w="3085"/>
        <w:gridCol w:w="3085"/>
        <w:gridCol w:w="3085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18.png" id="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AXU118.png"/>
                    <pic:cNvPicPr>
                      <a:picLocks noChangeAspect="1" noChangeArrowheads="1"/>
                    </pic:cNvPicPr>
                  </pic:nvPicPr>
                  <pic:blipFill>
                    <a:blip r:embed="rId_AXURE12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119.png" id="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AXU119.png"/>
                    <pic:cNvPicPr>
                      <a:picLocks noChangeAspect="1" noChangeArrowheads="1"/>
                    </pic:cNvPicPr>
                  </pic:nvPicPr>
                  <pic:blipFill>
                    <a:blip r:embed="rId_AXURE13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20.png" id="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AXU120.png"/>
                    <pic:cNvPicPr>
                      <a:picLocks noChangeAspect="1" noChangeArrowheads="1"/>
                    </pic:cNvPicPr>
                  </pic:nvPicPr>
                  <pic:blipFill>
                    <a:blip r:embed="rId_AXURE1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21.png" id="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AXU121.png"/>
                    <pic:cNvPicPr>
                      <a:picLocks noChangeAspect="1" noChangeArrowheads="1"/>
                    </pic:cNvPicPr>
                  </pic:nvPicPr>
                  <pic:blipFill>
                    <a:blip r:embed="rId_AXURE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22.png" id="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AXU122.png"/>
                    <pic:cNvPicPr>
                      <a:picLocks noChangeAspect="1" noChangeArrowheads="1"/>
                    </pic:cNvPicPr>
                  </pic:nvPicPr>
                  <pic:blipFill>
                    <a:blip r:embed="rId_AXURE13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23.png" id="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AXU123.png"/>
                    <pic:cNvPicPr>
                      <a:picLocks noChangeAspect="1" noChangeArrowheads="1"/>
                    </pic:cNvPicPr>
                  </pic:nvPicPr>
                  <pic:blipFill>
                    <a:blip r:embed="rId_AXURE134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124.png" id="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AXU124.png"/>
                    <pic:cNvPicPr>
                      <a:picLocks noChangeAspect="1" noChangeArrowheads="1"/>
                    </pic:cNvPicPr>
                  </pic:nvPicPr>
                  <pic:blipFill>
                    <a:blip r:embed="rId_AXURE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25.png" id="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AXU125.png"/>
                    <pic:cNvPicPr>
                      <a:picLocks noChangeAspect="1" noChangeArrowheads="1"/>
                    </pic:cNvPicPr>
                  </pic:nvPicPr>
                  <pic:blipFill>
                    <a:blip r:embed="rId_AXURE13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126.png" id="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AXU126.png"/>
                    <pic:cNvPicPr>
                      <a:picLocks noChangeAspect="1" noChangeArrowheads="1"/>
                    </pic:cNvPicPr>
                  </pic:nvPicPr>
                  <pic:blipFill>
                    <a:blip r:embed="rId_AXURE13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27.png" id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AXU127.png"/>
                    <pic:cNvPicPr>
                      <a:picLocks noChangeAspect="1" noChangeArrowheads="1"/>
                    </pic:cNvPicPr>
                  </pic:nvPicPr>
                  <pic:blipFill>
                    <a:blip r:embed="rId_AXURE13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28.png" id="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AXU128.png"/>
                    <pic:cNvPicPr>
                      <a:picLocks noChangeAspect="1" noChangeArrowheads="1"/>
                    </pic:cNvPicPr>
                  </pic:nvPicPr>
                  <pic:blipFill>
                    <a:blip r:embed="rId_AXURE13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129.png" id="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AXU129.png"/>
                    <pic:cNvPicPr>
                      <a:picLocks noChangeAspect="1" noChangeArrowheads="1"/>
                    </pic:cNvPicPr>
                  </pic:nvPicPr>
                  <pic:blipFill>
                    <a:blip r:embed="rId_AXURE14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295525"/>
            <wp:docPr name="AXU130.png" id="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AXU130.png"/>
                    <pic:cNvPicPr>
                      <a:picLocks noChangeAspect="1" noChangeArrowheads="1"/>
                    </pic:cNvPicPr>
                  </pic:nvPicPr>
                  <pic:blipFill>
                    <a:blip r:embed="rId_AXURE14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29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31.png" id="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AXU131.png"/>
                    <pic:cNvPicPr>
                      <a:picLocks noChangeAspect="1" noChangeArrowheads="1"/>
                    </pic:cNvPicPr>
                  </pic:nvPicPr>
                  <pic:blipFill>
                    <a:blip r:embed="rId_AXURE14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32.png" id="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AXU132.png"/>
                    <pic:cNvPicPr>
                      <a:picLocks noChangeAspect="1" noChangeArrowheads="1"/>
                    </pic:cNvPicPr>
                  </pic:nvPicPr>
                  <pic:blipFill>
                    <a:blip r:embed="rId_AXURE14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33.png" id="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AXU133.png"/>
                    <pic:cNvPicPr>
                      <a:picLocks noChangeAspect="1" noChangeArrowheads="1"/>
                    </pic:cNvPicPr>
                  </pic:nvPicPr>
                  <pic:blipFill>
                    <a:blip r:embed="rId_AXURE14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134.png" id="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AXU134.png"/>
                    <pic:cNvPicPr>
                      <a:picLocks noChangeAspect="1" noChangeArrowheads="1"/>
                    </pic:cNvPicPr>
                  </pic:nvPicPr>
                  <pic:blipFill>
                    <a:blip r:embed="rId_AXURE14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35.png" id="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AXU135.png"/>
                    <pic:cNvPicPr>
                      <a:picLocks noChangeAspect="1" noChangeArrowheads="1"/>
                    </pic:cNvPicPr>
                  </pic:nvPicPr>
                  <pic:blipFill>
                    <a:blip r:embed="rId_AXURE14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038350"/>
            <wp:docPr name="AXU136.png" id="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AXU136.png"/>
                    <pic:cNvPicPr>
                      <a:picLocks noChangeAspect="1" noChangeArrowheads="1"/>
                    </pic:cNvPicPr>
                  </pic:nvPicPr>
                  <pic:blipFill>
                    <a:blip r:embed="rId_AXURE14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038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571625"/>
            <wp:docPr name="AXU137.png" id="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AXU137.png"/>
                    <pic:cNvPicPr>
                      <a:picLocks noChangeAspect="1" noChangeArrowheads="1"/>
                    </pic:cNvPicPr>
                  </pic:nvPicPr>
                  <pic:blipFill>
                    <a:blip r:embed="rId_AXURE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1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描述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预警接收服务器字段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烈度仪字段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启用设备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38.png" id="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AXU138.png"/>
                    <pic:cNvPicPr>
                      <a:picLocks noChangeAspect="1" noChangeArrowheads="1"/>
                    </pic:cNvPicPr>
                  </pic:nvPicPr>
                  <pic:blipFill>
                    <a:blip r:embed="rId_AXURE14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禁用设备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39.png" id="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AXU139.png"/>
                    <pic:cNvPicPr>
                      <a:picLocks noChangeAspect="1" noChangeArrowheads="1"/>
                    </pic:cNvPicPr>
                  </pic:nvPicPr>
                  <pic:blipFill>
                    <a:blip r:embed="rId_AXURE15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查看安装图片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514725"/>
            <wp:docPr name="AXU140.png" id="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AXU140.png"/>
                    <pic:cNvPicPr>
                      <a:picLocks noChangeAspect="1" noChangeArrowheads="1"/>
                    </pic:cNvPicPr>
                  </pic:nvPicPr>
                  <pic:blipFill>
                    <a:blip r:embed="rId_AXURE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4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657475"/>
            <wp:docPr name="AXU141.png" id="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AXU141.png"/>
                    <pic:cNvPicPr>
                      <a:picLocks noChangeAspect="1" noChangeArrowheads="1"/>
                    </pic:cNvPicPr>
                  </pic:nvPicPr>
                  <pic:blipFill>
                    <a:blip r:embed="rId_AXURE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7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添加照片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42.png" id="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AXU142.png"/>
                    <pic:cNvPicPr>
                      <a:picLocks noChangeAspect="1" noChangeArrowheads="1"/>
                    </pic:cNvPicPr>
                  </pic:nvPicPr>
                  <pic:blipFill>
                    <a:blip r:embed="rId_AXURE153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删除照片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43.png" id="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AXU143.png"/>
                    <pic:cNvPicPr>
                      <a:picLocks noChangeAspect="1" noChangeArrowheads="1"/>
                    </pic:cNvPicPr>
                  </pic:nvPicPr>
                  <pic:blipFill>
                    <a:blip r:embed="rId_AXURE15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导出照片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44.png" id="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AXU144.png"/>
                    <pic:cNvPicPr>
                      <a:picLocks noChangeAspect="1" noChangeArrowheads="1"/>
                    </pic:cNvPicPr>
                  </pic:nvPicPr>
                  <pic:blipFill>
                    <a:blip r:embed="rId_AXURE155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添加安装图片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45.png" id="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AXU145.png"/>
                    <pic:cNvPicPr>
                      <a:picLocks noChangeAspect="1" noChangeArrowheads="1"/>
                    </pic:cNvPicPr>
                  </pic:nvPicPr>
                  <pic:blipFill>
                    <a:blip r:embed="rId_AXURE15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列选择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248400" cy="4286250"/>
            <wp:docPr name="AXU146.png" id="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AXU146.png"/>
                    <pic:cNvPicPr>
                      <a:picLocks noChangeAspect="1" noChangeArrowheads="1"/>
                    </pic:cNvPicPr>
                  </pic:nvPicPr>
                  <pic:blipFill>
                    <a:blip r:embed="rId_AXURE157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428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修改信息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952750"/>
            <wp:docPr name="AXU147.png" id="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AXU147.png"/>
                    <pic:cNvPicPr>
                      <a:picLocks noChangeAspect="1" noChangeArrowheads="1"/>
                    </pic:cNvPicPr>
                  </pic:nvPicPr>
                  <pic:blipFill>
                    <a:blip r:embed="rId_AXURE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保存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48.png" id="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AXU148.png"/>
                    <pic:cNvPicPr>
                      <a:picLocks noChangeAspect="1" noChangeArrowheads="1"/>
                    </pic:cNvPicPr>
                  </pic:nvPicPr>
                  <pic:blipFill>
                    <a:blip r:embed="rId_AXURE15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状态管理-实时状态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149.png" id="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AXU149.png"/>
                    <pic:cNvPicPr>
                      <a:picLocks noChangeAspect="1" noChangeArrowheads="1"/>
                    </pic:cNvPicPr>
                  </pic:nvPicPr>
                  <pic:blipFill>
                    <a:blip r:embed="rId_AXURE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实时状态-列表显示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</w:tbl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50.png" id="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AXU150.png"/>
                    <pic:cNvPicPr>
                      <a:picLocks noChangeAspect="1" noChangeArrowheads="1"/>
                    </pic:cNvPicPr>
                  </pic:nvPicPr>
                  <pic:blipFill>
                    <a:blip r:embed="rId_AXURE16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151.png" id="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AXU151.png"/>
                    <pic:cNvPicPr>
                      <a:picLocks noChangeAspect="1" noChangeArrowheads="1"/>
                    </pic:cNvPicPr>
                  </pic:nvPicPr>
                  <pic:blipFill>
                    <a:blip r:embed="rId_AXURE16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52.png" id="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AXU152.png"/>
                    <pic:cNvPicPr>
                      <a:picLocks noChangeAspect="1" noChangeArrowheads="1"/>
                    </pic:cNvPicPr>
                  </pic:nvPicPr>
                  <pic:blipFill>
                    <a:blip r:embed="rId_AXURE16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153.png" id="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AXU153.png"/>
                    <pic:cNvPicPr>
                      <a:picLocks noChangeAspect="1" noChangeArrowheads="1"/>
                    </pic:cNvPicPr>
                  </pic:nvPicPr>
                  <pic:blipFill>
                    <a:blip r:embed="rId_AXURE16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54.png" id="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AXU154.png"/>
                    <pic:cNvPicPr>
                      <a:picLocks noChangeAspect="1" noChangeArrowheads="1"/>
                    </pic:cNvPicPr>
                  </pic:nvPicPr>
                  <pic:blipFill>
                    <a:blip r:embed="rId_AXURE16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55.png" id="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AXU155.png"/>
                    <pic:cNvPicPr>
                      <a:picLocks noChangeAspect="1" noChangeArrowheads="1"/>
                    </pic:cNvPicPr>
                  </pic:nvPicPr>
                  <pic:blipFill>
                    <a:blip r:embed="rId_AXURE16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56.png" id="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AXU156.png"/>
                    <pic:cNvPicPr>
                      <a:picLocks noChangeAspect="1" noChangeArrowheads="1"/>
                    </pic:cNvPicPr>
                  </pic:nvPicPr>
                  <pic:blipFill>
                    <a:blip r:embed="rId_AXURE16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57.png" id="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AXU157.png"/>
                    <pic:cNvPicPr>
                      <a:picLocks noChangeAspect="1" noChangeArrowheads="1"/>
                    </pic:cNvPicPr>
                  </pic:nvPicPr>
                  <pic:blipFill>
                    <a:blip r:embed="rId_AXURE16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158.png" id="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AXU158.png"/>
                    <pic:cNvPicPr>
                      <a:picLocks noChangeAspect="1" noChangeArrowheads="1"/>
                    </pic:cNvPicPr>
                  </pic:nvPicPr>
                  <pic:blipFill>
                    <a:blip r:embed="rId_AXURE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59.png" id="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AXU159.png"/>
                    <pic:cNvPicPr>
                      <a:picLocks noChangeAspect="1" noChangeArrowheads="1"/>
                    </pic:cNvPicPr>
                  </pic:nvPicPr>
                  <pic:blipFill>
                    <a:blip r:embed="rId_AXURE17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60.png" id="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AXU160.png"/>
                    <pic:cNvPicPr>
                      <a:picLocks noChangeAspect="1" noChangeArrowheads="1"/>
                    </pic:cNvPicPr>
                  </pic:nvPicPr>
                  <pic:blipFill>
                    <a:blip r:embed="rId_AXURE17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61.png" id="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AXU161.png"/>
                    <pic:cNvPicPr>
                      <a:picLocks noChangeAspect="1" noChangeArrowheads="1"/>
                    </pic:cNvPicPr>
                  </pic:nvPicPr>
                  <pic:blipFill>
                    <a:blip r:embed="rId_AXURE17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162.png" id="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AXU162.png"/>
                    <pic:cNvPicPr>
                      <a:picLocks noChangeAspect="1" noChangeArrowheads="1"/>
                    </pic:cNvPicPr>
                  </pic:nvPicPr>
                  <pic:blipFill>
                    <a:blip r:embed="rId_AXURE17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163.png" id="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AXU163.png"/>
                    <pic:cNvPicPr>
                      <a:picLocks noChangeAspect="1" noChangeArrowheads="1"/>
                    </pic:cNvPicPr>
                  </pic:nvPicPr>
                  <pic:blipFill>
                    <a:blip r:embed="rId_AXURE17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62125"/>
            <wp:docPr name="AXU164.png" id="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AXU164.png"/>
                    <pic:cNvPicPr>
                      <a:picLocks noChangeAspect="1" noChangeArrowheads="1"/>
                    </pic:cNvPicPr>
                  </pic:nvPicPr>
                  <pic:blipFill>
                    <a:blip r:embed="rId_AXURE17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65.png" id="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AXU165.png"/>
                    <pic:cNvPicPr>
                      <a:picLocks noChangeAspect="1" noChangeArrowheads="1"/>
                    </pic:cNvPicPr>
                  </pic:nvPicPr>
                  <pic:blipFill>
                    <a:blip r:embed="rId_AXURE17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66.png" id="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AXU166.png"/>
                    <pic:cNvPicPr>
                      <a:picLocks noChangeAspect="1" noChangeArrowheads="1"/>
                    </pic:cNvPicPr>
                  </pic:nvPicPr>
                  <pic:blipFill>
                    <a:blip r:embed="rId_AXURE17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67.png" id="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AXU167.png"/>
                    <pic:cNvPicPr>
                      <a:picLocks noChangeAspect="1" noChangeArrowheads="1"/>
                    </pic:cNvPicPr>
                  </pic:nvPicPr>
                  <pic:blipFill>
                    <a:blip r:embed="rId_AXURE17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168.png" id="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AXU168.png"/>
                    <pic:cNvPicPr>
                      <a:picLocks noChangeAspect="1" noChangeArrowheads="1"/>
                    </pic:cNvPicPr>
                  </pic:nvPicPr>
                  <pic:blipFill>
                    <a:blip r:embed="rId_AXURE17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实时状态-列表显示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169.png" id="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AXU169.png"/>
                    <pic:cNvPicPr>
                      <a:picLocks noChangeAspect="1" noChangeArrowheads="1"/>
                    </pic:cNvPicPr>
                  </pic:nvPicPr>
                  <pic:blipFill>
                    <a:blip r:embed="rId_AXURE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添加到维护工程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导出列表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791325"/>
            <wp:docPr name="AXU170.png" id="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AXU170.png"/>
                    <pic:cNvPicPr>
                      <a:picLocks noChangeAspect="1" noChangeArrowheads="1"/>
                    </pic:cNvPicPr>
                  </pic:nvPicPr>
                  <pic:blipFill>
                    <a:blip r:embed="rId_AXURE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913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导出列表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219575" cy="2343150"/>
            <wp:docPr name="AXU171.png" id="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AXU171.png"/>
                    <pic:cNvPicPr>
                      <a:picLocks noChangeAspect="1" noChangeArrowheads="1"/>
                    </pic:cNvPicPr>
                  </pic:nvPicPr>
                  <pic:blipFill>
                    <a:blip r:embed="rId_AXURE1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4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显示 故障列表-导出列表,</w:t>
              <w:br/>
              <w:t xml:space="preserve">(矩形),</w:t>
              <w:br/>
              <w:t xml:space="preserve">(文本框),</w:t>
              <w:br/>
              <w:t xml:space="preserve">(矩形),</w:t>
              <w:br/>
              <w:t xml:space="preserve">(矩形),</w:t>
              <w:br/>
              <w:t xml:space="preserve">(矩形),</w:t>
              <w:br/>
              <w:t xml:space="preserve">(文本段落),</w:t>
              <w:br/>
              <w:t xml:space="preserve">隐藏 (图片)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添加到维护工程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133975" cy="4343400"/>
            <wp:docPr name="AXU172.png" id="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AXU172.png"/>
                    <pic:cNvPicPr>
                      <a:picLocks noChangeAspect="1" noChangeArrowheads="1"/>
                    </pic:cNvPicPr>
                  </pic:nvPicPr>
                  <pic:blipFill>
                    <a:blip r:embed="rId_AXURE18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34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查看详细状态-终端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362450" cy="7315200"/>
            <wp:docPr name="AXU173.png" id="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AXU173.png"/>
                    <pic:cNvPicPr>
                      <a:picLocks noChangeAspect="1" noChangeArrowheads="1"/>
                    </pic:cNvPicPr>
                  </pic:nvPicPr>
                  <pic:blipFill>
                    <a:blip r:embed="rId_AXURE18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实时状态-列表显示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查看详细状态-烈度仪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048375"/>
            <wp:docPr name="AXU174.png" id="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AXU174.png"/>
                    <pic:cNvPicPr>
                      <a:picLocks noChangeAspect="1" noChangeArrowheads="1"/>
                    </pic:cNvPicPr>
                  </pic:nvPicPr>
                  <pic:blipFill>
                    <a:blip r:embed="rId_AXURE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83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启用功能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75.png" id="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AXU175.png"/>
                    <pic:cNvPicPr>
                      <a:picLocks noChangeAspect="1" noChangeArrowheads="1"/>
                    </pic:cNvPicPr>
                  </pic:nvPicPr>
                  <pic:blipFill>
                    <a:blip r:embed="rId_AXURE18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禁用功能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176.png" id="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AXU176.png"/>
                    <pic:cNvPicPr>
                      <a:picLocks noChangeAspect="1" noChangeArrowheads="1"/>
                    </pic:cNvPicPr>
                  </pic:nvPicPr>
                  <pic:blipFill>
                    <a:blip r:embed="rId_AXURE187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查看区域状态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177.png" id="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AXU177.png"/>
                    <pic:cNvPicPr>
                      <a:picLocks noChangeAspect="1" noChangeArrowheads="1"/>
                    </pic:cNvPicPr>
                  </pic:nvPicPr>
                  <pic:blipFill>
                    <a:blip r:embed="rId_AXURE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截图保存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178.png" id="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AXU178.png"/>
                    <pic:cNvPicPr>
                      <a:picLocks noChangeAspect="1" noChangeArrowheads="1"/>
                    </pic:cNvPicPr>
                  </pic:nvPicPr>
                  <pic:blipFill>
                    <a:blip r:embed="rId_AXURE18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状态管理-历史状态统计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210050"/>
            <wp:docPr name="AXU179.png" id="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AXU179.png"/>
                    <pic:cNvPicPr>
                      <a:picLocks noChangeAspect="1" noChangeArrowheads="1"/>
                    </pic:cNvPicPr>
                  </pic:nvPicPr>
                  <pic:blipFill>
                    <a:blip r:embed="rId_AXURE1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实时状态-列表显示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</w:tbl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80.png" id="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AXU180.png"/>
                    <pic:cNvPicPr>
                      <a:picLocks noChangeAspect="1" noChangeArrowheads="1"/>
                    </pic:cNvPicPr>
                  </pic:nvPicPr>
                  <pic:blipFill>
                    <a:blip r:embed="rId_AXURE191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181.png" id="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AXU181.png"/>
                    <pic:cNvPicPr>
                      <a:picLocks noChangeAspect="1" noChangeArrowheads="1"/>
                    </pic:cNvPicPr>
                  </pic:nvPicPr>
                  <pic:blipFill>
                    <a:blip r:embed="rId_AXURE19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82.png" id="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AXU182.png"/>
                    <pic:cNvPicPr>
                      <a:picLocks noChangeAspect="1" noChangeArrowheads="1"/>
                    </pic:cNvPicPr>
                  </pic:nvPicPr>
                  <pic:blipFill>
                    <a:blip r:embed="rId_AXURE193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183.png" id="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AXU183.png"/>
                    <pic:cNvPicPr>
                      <a:picLocks noChangeAspect="1" noChangeArrowheads="1"/>
                    </pic:cNvPicPr>
                  </pic:nvPicPr>
                  <pic:blipFill>
                    <a:blip r:embed="rId_AXURE194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84.png" id="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AXU184.png"/>
                    <pic:cNvPicPr>
                      <a:picLocks noChangeAspect="1" noChangeArrowheads="1"/>
                    </pic:cNvPicPr>
                  </pic:nvPicPr>
                  <pic:blipFill>
                    <a:blip r:embed="rId_AXURE195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85.png" id="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AXU185.png"/>
                    <pic:cNvPicPr>
                      <a:picLocks noChangeAspect="1" noChangeArrowheads="1"/>
                    </pic:cNvPicPr>
                  </pic:nvPicPr>
                  <pic:blipFill>
                    <a:blip r:embed="rId_AXURE196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186.png" id="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AXU186.png"/>
                    <pic:cNvPicPr>
                      <a:picLocks noChangeAspect="1" noChangeArrowheads="1"/>
                    </pic:cNvPicPr>
                  </pic:nvPicPr>
                  <pic:blipFill>
                    <a:blip r:embed="rId_AXURE19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187.png" id="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AXU187.png"/>
                    <pic:cNvPicPr>
                      <a:picLocks noChangeAspect="1" noChangeArrowheads="1"/>
                    </pic:cNvPicPr>
                  </pic:nvPicPr>
                  <pic:blipFill>
                    <a:blip r:embed="rId_AXURE19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562475"/>
            <wp:docPr name="AXU188.png" id="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AXU188.png"/>
                    <pic:cNvPicPr>
                      <a:picLocks noChangeAspect="1" noChangeArrowheads="1"/>
                    </pic:cNvPicPr>
                  </pic:nvPicPr>
                  <pic:blipFill>
                    <a:blip r:embed="rId_AXURE1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624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89.png" id="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AXU189.png"/>
                    <pic:cNvPicPr>
                      <a:picLocks noChangeAspect="1" noChangeArrowheads="1"/>
                    </pic:cNvPicPr>
                  </pic:nvPicPr>
                  <pic:blipFill>
                    <a:blip r:embed="rId_AXURE20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90.png" id="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AXU190.png"/>
                    <pic:cNvPicPr>
                      <a:picLocks noChangeAspect="1" noChangeArrowheads="1"/>
                    </pic:cNvPicPr>
                  </pic:nvPicPr>
                  <pic:blipFill>
                    <a:blip r:embed="rId_AXURE20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91.png" id="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AXU191.png"/>
                    <pic:cNvPicPr>
                      <a:picLocks noChangeAspect="1" noChangeArrowheads="1"/>
                    </pic:cNvPicPr>
                  </pic:nvPicPr>
                  <pic:blipFill>
                    <a:blip r:embed="rId_AXURE20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192.png" id="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AXU192.png"/>
                    <pic:cNvPicPr>
                      <a:picLocks noChangeAspect="1" noChangeArrowheads="1"/>
                    </pic:cNvPicPr>
                  </pic:nvPicPr>
                  <pic:blipFill>
                    <a:blip r:embed="rId_AXURE203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193.png" id="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AXU193.png"/>
                    <pic:cNvPicPr>
                      <a:picLocks noChangeAspect="1" noChangeArrowheads="1"/>
                    </pic:cNvPicPr>
                  </pic:nvPicPr>
                  <pic:blipFill>
                    <a:blip r:embed="rId_AXURE20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2295525"/>
            <wp:docPr name="AXU194.png" id="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AXU194.png"/>
                    <pic:cNvPicPr>
                      <a:picLocks noChangeAspect="1" noChangeArrowheads="1"/>
                    </pic:cNvPicPr>
                  </pic:nvPicPr>
                  <pic:blipFill>
                    <a:blip r:embed="rId_AXURE20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2295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95.png" id="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AXU195.png"/>
                    <pic:cNvPicPr>
                      <a:picLocks noChangeAspect="1" noChangeArrowheads="1"/>
                    </pic:cNvPicPr>
                  </pic:nvPicPr>
                  <pic:blipFill>
                    <a:blip r:embed="rId_AXURE20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196.png" id="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AXU196.png"/>
                    <pic:cNvPicPr>
                      <a:picLocks noChangeAspect="1" noChangeArrowheads="1"/>
                    </pic:cNvPicPr>
                  </pic:nvPicPr>
                  <pic:blipFill>
                    <a:blip r:embed="rId_AXURE207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197.png" id="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AXU197.png"/>
                    <pic:cNvPicPr>
                      <a:picLocks noChangeAspect="1" noChangeArrowheads="1"/>
                    </pic:cNvPicPr>
                  </pic:nvPicPr>
                  <pic:blipFill>
                    <a:blip r:embed="rId_AXURE20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198.png" id="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AXU198.png"/>
                    <pic:cNvPicPr>
                      <a:picLocks noChangeAspect="1" noChangeArrowheads="1"/>
                    </pic:cNvPicPr>
                  </pic:nvPicPr>
                  <pic:blipFill>
                    <a:blip r:embed="rId_AXURE209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查看详细状态-终端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315075"/>
            <wp:docPr name="AXU199.png" id="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AXU199.png"/>
                    <pic:cNvPicPr>
                      <a:picLocks noChangeAspect="1" noChangeArrowheads="1"/>
                    </pic:cNvPicPr>
                  </pic:nvPicPr>
                  <pic:blipFill>
                    <a:blip r:embed="rId_AXURE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150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实时状态-列表显示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设备运行状态趋势图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238625"/>
            <wp:docPr name="AXU200.png" id="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AXU200.png"/>
                    <pic:cNvPicPr>
                      <a:picLocks noChangeAspect="1" noChangeArrowheads="1"/>
                    </pic:cNvPicPr>
                  </pic:nvPicPr>
                  <pic:blipFill>
                    <a:blip r:embed="rId_AXURE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8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历史状态-列表显示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01.png" id="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AXU201.png"/>
                    <pic:cNvPicPr>
                      <a:picLocks noChangeAspect="1" noChangeArrowheads="1"/>
                    </pic:cNvPicPr>
                  </pic:nvPicPr>
                  <pic:blipFill>
                    <a:blip r:embed="rId_AXURE2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实时状态-列表显示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状态管理-实时状态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查看详细状态-终端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638300"/>
            <wp:docPr name="AXU202.png" id="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AXU202.png"/>
                    <pic:cNvPicPr>
                      <a:picLocks noChangeAspect="1" noChangeArrowheads="1"/>
                    </pic:cNvPicPr>
                  </pic:nvPicPr>
                  <pic:blipFill>
                    <a:blip r:embed="rId_AXURE2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8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状态管理-服务器连接状态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03.png" id="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AXU203.png"/>
                    <pic:cNvPicPr>
                      <a:picLocks noChangeAspect="1" noChangeArrowheads="1"/>
                    </pic:cNvPicPr>
                  </pic:nvPicPr>
                  <pic:blipFill>
                    <a:blip r:embed="rId_AXURE2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用例 1: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安装管理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维护管理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维护管理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选中状态于 This = "true"</w:t>
              <w:br/>
              <w:t xml:space="preserve">鼠标移入时:</w:t>
              <w:br/>
              <w:t xml:space="preserve">  Case 1:</w:t>
              <w:br/>
              <w:t xml:space="preserve">    显示 维护管理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故障管理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故障管理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显示 故障管理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数据管理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数据管理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用户管理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用户管理 为 隐藏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收发货管理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收发货管理 为 隐藏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安装管理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设置 安装管理 为 隐藏</w:t>
            </w:r>
          </w:p>
        </w:tc>
      </w:tr>
    </w:tbl>
    <w:p>
      <w:pPr>
        <w:pStyle w:val="Axure标题3"/>
        <w:keepNext/>
      </w:pPr>
      <w:r>
        <w:t xml:space="preserve">故障管理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04.png" id="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AXU204.png"/>
                    <pic:cNvPicPr>
                      <a:picLocks noChangeAspect="1" noChangeArrowheads="1"/>
                    </pic:cNvPicPr>
                  </pic:nvPicPr>
                  <pic:blipFill>
                    <a:blip r:embed="rId_AXURE215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故障管理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590675"/>
            <wp:docPr name="AXU205.png" id="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AXU205.png"/>
                    <pic:cNvPicPr>
                      <a:picLocks noChangeAspect="1" noChangeArrowheads="1"/>
                    </pic:cNvPicPr>
                  </pic:nvPicPr>
                  <pic:blipFill>
                    <a:blip r:embed="rId_AXURE21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59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2、主页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状态管理-历史状态统计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</w:tbl>
    <w:p>
      <w:pPr>
        <w:pStyle w:val="Axure标题3"/>
        <w:keepNext/>
      </w:pPr>
      <w:r>
        <w:t xml:space="preserve">1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06.png" id="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AXU206.png"/>
                    <pic:cNvPicPr>
                      <a:picLocks noChangeAspect="1" noChangeArrowheads="1"/>
                    </pic:cNvPicPr>
                  </pic:nvPicPr>
                  <pic:blipFill>
                    <a:blip r:embed="rId_AXURE21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打开</w:t>
              <w:br/>
              <w:t xml:space="preserve">    移动 2 by (0,420),</w:t>
              <w:br/>
              <w:t xml:space="preserve">3 by (0,420),</w:t>
              <w:br/>
              <w:t xml:space="preserve">4 by (0,420)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381500"/>
            <wp:docPr name="AXU207.png" id="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XU207.png"/>
                    <pic:cNvPicPr>
                      <a:picLocks noChangeAspect="1" noChangeArrowheads="1"/>
                    </pic:cNvPicPr>
                  </pic:nvPicPr>
                  <pic:blipFill>
                    <a:blip r:embed="rId_AXURE218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1 为 隐藏</w:t>
              <w:br/>
              <w:t xml:space="preserve">    移动 3 by (0,-420),</w:t>
              <w:br/>
              <w:t xml:space="preserve">2 by (0,-420),</w:t>
              <w:br/>
              <w:t xml:space="preserve">4 by (0,-420)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1_2</w:t>
            </w:r>
          </w:p>
        </w:tc>
      </w:tr>
    </w:tbl>
    <w:p>
      <w:pPr>
        <w:pStyle w:val="Axure标题3"/>
        <w:keepNext/>
      </w:pPr>
      <w:r>
        <w:t xml:space="preserve">2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08.png" id="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AXU208.png"/>
                    <pic:cNvPicPr>
                      <a:picLocks noChangeAspect="1" noChangeArrowheads="1"/>
                    </pic:cNvPicPr>
                  </pic:nvPicPr>
                  <pic:blipFill>
                    <a:blip r:embed="rId_AXURE219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打开</w:t>
              <w:br/>
              <w:t xml:space="preserve">    移动 3 by (0,120),</w:t>
              <w:br/>
              <w:t xml:space="preserve">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209.png" id="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AXU209.png"/>
                    <pic:cNvPicPr>
                      <a:picLocks noChangeAspect="1" noChangeArrowheads="1"/>
                    </pic:cNvPicPr>
                  </pic:nvPicPr>
                  <pic:blipFill>
                    <a:blip r:embed="rId_AXURE22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2 为 隐藏</w:t>
              <w:br/>
              <w:t xml:space="preserve">    移动 4 by (0,-120),</w:t>
              <w:br/>
              <w:t xml:space="preserve">3 by (0,-120)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2_2</w:t>
            </w:r>
          </w:p>
        </w:tc>
      </w:tr>
    </w:tbl>
    <w:p>
      <w:pPr>
        <w:pStyle w:val="Axure标题3"/>
        <w:keepNext/>
      </w:pPr>
      <w:r>
        <w:t xml:space="preserve">3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47850" cy="476250"/>
            <wp:docPr name="AXU210.png" id="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AXU210.png"/>
                    <pic:cNvPicPr>
                      <a:picLocks noChangeAspect="1" noChangeArrowheads="1"/>
                    </pic:cNvPicPr>
                  </pic:nvPicPr>
                  <pic:blipFill>
                    <a:blip r:embed="rId_AXURE221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打开</w:t>
              <w:br/>
              <w:t xml:space="preserve">    移动 4 by (0,120)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3_1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819275" cy="1524000"/>
            <wp:docPr name="AXU211.png" id="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AXU211.png"/>
                    <pic:cNvPicPr>
                      <a:picLocks noChangeAspect="1" noChangeArrowheads="1"/>
                    </pic:cNvPicPr>
                  </pic:nvPicPr>
                  <pic:blipFill>
                    <a:blip r:embed="rId_AXURE222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524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Fire 鼠标单击时 on 3_2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3_2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3 为 隐藏</w:t>
              <w:br/>
              <w:t xml:space="preserve">    移动 4 by (0,-120)</w:t>
            </w:r>
          </w:p>
        </w:tc>
      </w:tr>
    </w:tbl>
    <w:p>
      <w:pPr>
        <w:pStyle w:val="Axure标题3"/>
        <w:keepNext/>
      </w:pPr>
      <w:r>
        <w:t xml:space="preserve">4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381500"/>
            <wp:docPr name="AXU212.png" id="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AXU212.png"/>
                    <pic:cNvPicPr>
                      <a:picLocks noChangeAspect="1" noChangeArrowheads="1"/>
                    </pic:cNvPicPr>
                  </pic:nvPicPr>
                  <pic:blipFill>
                    <a:blip r:embed="rId_AXURE2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打开</w:t>
      </w:r>
    </w:p>
    <w:p>
      <w:pPr>
        <w:pStyle w:val="Axure标题3"/>
        <w:keepNext/>
      </w:pPr>
      <w:r>
        <w:t xml:space="preserve">数据管理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13.png" id="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XU213.png"/>
                    <pic:cNvPicPr>
                      <a:picLocks noChangeAspect="1" noChangeArrowheads="1"/>
                    </pic:cNvPicPr>
                  </pic:nvPicPr>
                  <pic:blipFill>
                    <a:blip r:embed="rId_AXURE224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数据管理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214.png" id="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AXU214.png"/>
                    <pic:cNvPicPr>
                      <a:picLocks noChangeAspect="1" noChangeArrowheads="1"/>
                    </pic:cNvPicPr>
                  </pic:nvPicPr>
                  <pic:blipFill>
                    <a:blip r:embed="rId_AXURE225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安装管理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15.png" id="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AXU215.png"/>
                    <pic:cNvPicPr>
                      <a:picLocks noChangeAspect="1" noChangeArrowheads="1"/>
                    </pic:cNvPicPr>
                  </pic:nvPicPr>
                  <pic:blipFill>
                    <a:blip r:embed="rId_AXURE226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安装管理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71650"/>
            <wp:docPr name="AXU216.png" id="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AXU216.png"/>
                    <pic:cNvPicPr>
                      <a:picLocks noChangeAspect="1" noChangeArrowheads="1"/>
                    </pic:cNvPicPr>
                  </pic:nvPicPr>
                  <pic:blipFill>
                    <a:blip r:embed="rId_AXURE227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安装管理-安装信息管理.html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安装管理-安装待确定列表.html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安装管理-正式设备信息管理.html</w:t>
            </w:r>
          </w:p>
        </w:tc>
      </w:tr>
    </w:tbl>
    <w:p>
      <w:pPr>
        <w:pStyle w:val="Axure标题3"/>
        <w:keepNext/>
      </w:pPr>
      <w:r>
        <w:t xml:space="preserve">维护管理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381000"/>
            <wp:docPr name="AXU217.png" id="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AXU217.png"/>
                    <pic:cNvPicPr>
                      <a:picLocks noChangeAspect="1" noChangeArrowheads="1"/>
                    </pic:cNvPicPr>
                  </pic:nvPicPr>
                  <pic:blipFill>
                    <a:blip r:embed="rId_AXURE22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381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维护管理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1762125"/>
            <wp:docPr name="AXU218.png" id="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AXU218.png"/>
                    <pic:cNvPicPr>
                      <a:picLocks noChangeAspect="1" noChangeArrowheads="1"/>
                    </pic:cNvPicPr>
                  </pic:nvPicPr>
                  <pic:blipFill>
                    <a:blip r:embed="rId_AXURE229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62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鼠标移出时:</w:t>
              <w:br/>
              <w:t xml:space="preserve">  Case 1:</w:t>
              <w:br/>
              <w:t xml:space="preserve">    隐藏 安装管理</w:t>
            </w:r>
          </w:p>
        </w:tc>
      </w:tr>
    </w:tbl>
    <w:p>
      <w:pPr>
        <w:pStyle w:val="Axure标题3"/>
        <w:keepNext/>
      </w:pPr>
      <w:r>
        <w:t xml:space="preserve">用户管理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19.png" id="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AXU219.png"/>
                    <pic:cNvPicPr>
                      <a:picLocks noChangeAspect="1" noChangeArrowheads="1"/>
                    </pic:cNvPicPr>
                  </pic:nvPicPr>
                  <pic:blipFill>
                    <a:blip r:embed="rId_AXURE23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用户管理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876425"/>
            <wp:docPr name="AXU220.png" id="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AXU220.png"/>
                    <pic:cNvPicPr>
                      <a:picLocks noChangeAspect="1" noChangeArrowheads="1"/>
                    </pic:cNvPicPr>
                  </pic:nvPicPr>
                  <pic:blipFill>
                    <a:blip r:embed="rId_AXURE231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8764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收发货管理</w:t>
      </w:r>
    </w:p>
    <w:p>
      <w:pPr>
        <w:pStyle w:val="Axure标题4"/>
        <w:keepNext/>
      </w:pPr>
      <w:r>
        <w:t xml:space="preserve">隐藏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276350" cy="447675"/>
            <wp:docPr name="AXU221.png" id="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AXU221.png"/>
                    <pic:cNvPicPr>
                      <a:picLocks noChangeAspect="1" noChangeArrowheads="1"/>
                    </pic:cNvPicPr>
                  </pic:nvPicPr>
                  <pic:blipFill>
                    <a:blip r:embed="rId_AXURE23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447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设置 收发货管理 为 打开</w:t>
            </w:r>
          </w:p>
        </w:tc>
      </w:tr>
    </w:tbl>
    <w:p>
      <w:pPr>
        <w:pStyle w:val="Axure标题4"/>
        <w:keepNext/>
      </w:pPr>
      <w:r>
        <w:t xml:space="preserve">打开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190625" cy="1019175"/>
            <wp:docPr name="AXU222.png" id="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AXU222.png"/>
                    <pic:cNvPicPr>
                      <a:picLocks noChangeAspect="1" noChangeArrowheads="1"/>
                    </pic:cNvPicPr>
                  </pic:nvPicPr>
                  <pic:blipFill>
                    <a:blip r:embed="rId_AXURE233"/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019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维护管理-新建维护工程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400675"/>
            <wp:docPr name="AXU223.png" id="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AXU223.png"/>
                    <pic:cNvPicPr>
                      <a:picLocks noChangeAspect="1" noChangeArrowheads="1"/>
                    </pic:cNvPicPr>
                  </pic:nvPicPr>
                  <pic:blipFill>
                    <a:blip r:embed="rId_AXURE2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06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维护管理-维护工程管理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维护管理-维护工程管理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943225"/>
            <wp:docPr name="AXU224.png" id="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AXU224.png"/>
                    <pic:cNvPicPr>
                      <a:picLocks noChangeAspect="1" noChangeArrowheads="1"/>
                    </pic:cNvPicPr>
                  </pic:nvPicPr>
                  <pic:blipFill>
                    <a:blip r:embed="rId_AXURE2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32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维护任务MaintTask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修改工程信息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990600"/>
            <wp:docPr name="AXU225.png" id="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AXU225.png"/>
                    <pic:cNvPicPr>
                      <a:picLocks noChangeAspect="1" noChangeArrowheads="1"/>
                    </pic:cNvPicPr>
                  </pic:nvPicPr>
                  <pic:blipFill>
                    <a:blip r:embed="rId_AXURE2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9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修改工程信息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133975" cy="4667250"/>
            <wp:docPr name="AXU226.png" id="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AXU226.png"/>
                    <pic:cNvPicPr>
                      <a:picLocks noChangeAspect="1" noChangeArrowheads="1"/>
                    </pic:cNvPicPr>
                  </pic:nvPicPr>
                  <pic:blipFill>
                    <a:blip r:embed="rId_AXURE23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66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维护任务MaintTask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210050"/>
            <wp:docPr name="AXU227.png" id="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AXU227.png"/>
                    <pic:cNvPicPr>
                      <a:picLocks noChangeAspect="1" noChangeArrowheads="1"/>
                    </pic:cNvPicPr>
                  </pic:nvPicPr>
                  <pic:blipFill>
                    <a:blip r:embed="rId_AXURE2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1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MaintDetail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添加维护内容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发送维护短信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1400175"/>
            <wp:docPr name="AXU228.png" id="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AXU228.png"/>
                    <pic:cNvPicPr>
                      <a:picLocks noChangeAspect="1" noChangeArrowheads="1"/>
                    </pic:cNvPicPr>
                  </pic:nvPicPr>
                  <pic:blipFill>
                    <a:blip r:embed="rId_AXURE2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01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添加维护内容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429250" cy="7315200"/>
            <wp:docPr name="AXU229.png" id="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AXU229.png"/>
                    <pic:cNvPicPr>
                      <a:picLocks noChangeAspect="1" noChangeArrowheads="1"/>
                    </pic:cNvPicPr>
                  </pic:nvPicPr>
                  <pic:blipFill>
                    <a:blip r:embed="rId_AXURE24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发送维护短信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7248525"/>
            <wp:docPr name="AXU230.png" id="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AXU230.png"/>
                    <pic:cNvPicPr>
                      <a:picLocks noChangeAspect="1" noChangeArrowheads="1"/>
                    </pic:cNvPicPr>
                  </pic:nvPicPr>
                  <pic:blipFill>
                    <a:blip r:embed="rId_AXURE2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48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短信发送记录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31.png" id="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AXU231.png"/>
                    <pic:cNvPicPr>
                      <a:picLocks noChangeAspect="1" noChangeArrowheads="1"/>
                    </pic:cNvPicPr>
                  </pic:nvPicPr>
                  <pic:blipFill>
                    <a:blip r:embed="rId_AXURE2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771525"/>
            <wp:docPr name="AXU232.png" id="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AXU232.png"/>
                    <pic:cNvPicPr>
                      <a:picLocks noChangeAspect="1" noChangeArrowheads="1"/>
                    </pic:cNvPicPr>
                  </pic:nvPicPr>
                  <pic:blipFill>
                    <a:blip r:embed="rId_AXURE2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15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MaintDetail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33.png" id="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AXU233.png"/>
                    <pic:cNvPicPr>
                      <a:picLocks noChangeAspect="1" noChangeArrowheads="1"/>
                    </pic:cNvPicPr>
                  </pic:nvPicPr>
                  <pic:blipFill>
                    <a:blip r:embed="rId_AXURE2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添加维护内容信息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添加维护内容信息</w:t>
            </w:r>
          </w:p>
        </w:tc>
      </w:tr>
    </w:tbl>
    <w:p>
      <w:pPr>
        <w:pStyle w:val="Axure标题3"/>
        <w:keepNext/>
      </w:pPr>
      <w:r>
        <w:t xml:space="preserve">Unnamed</w:t>
      </w:r>
    </w:p>
    <w:p>
      <w:pPr>
        <w:pStyle w:val="Axure标题4"/>
        <w:keepNext/>
      </w:pPr>
      <w:r>
        <w:t xml:space="preserve">State1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914400"/>
            <wp:docPr name="AXU234.png" id="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AXU234.png"/>
                    <pic:cNvPicPr>
                      <a:picLocks noChangeAspect="1" noChangeArrowheads="1"/>
                    </pic:cNvPicPr>
                  </pic:nvPicPr>
                  <pic:blipFill>
                    <a:blip r:embed="rId_AXURE2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添加维护内容信息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429250" cy="7315200"/>
            <wp:docPr name="AXU235.png" id="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AXU235.png"/>
                    <pic:cNvPicPr>
                      <a:picLocks noChangeAspect="1" noChangeArrowheads="1"/>
                    </pic:cNvPicPr>
                  </pic:nvPicPr>
                  <pic:blipFill>
                    <a:blip r:embed="rId_AXURE24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数据管理-波形下载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36.png" id="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AXU236.png"/>
                    <pic:cNvPicPr>
                      <a:picLocks noChangeAspect="1" noChangeArrowheads="1"/>
                    </pic:cNvPicPr>
                  </pic:nvPicPr>
                  <pic:blipFill>
                    <a:blip r:embed="rId_AXURE2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下载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695700"/>
            <wp:docPr name="AXU237.png" id="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AXU237.png"/>
                    <pic:cNvPicPr>
                      <a:picLocks noChangeAspect="1" noChangeArrowheads="1"/>
                    </pic:cNvPicPr>
                  </pic:nvPicPr>
                  <pic:blipFill>
                    <a:blip r:embed="rId_AXURE24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95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数据管理-日志下载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38.png" id="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AXU238.png"/>
                    <pic:cNvPicPr>
                      <a:picLocks noChangeAspect="1" noChangeArrowheads="1"/>
                    </pic:cNvPicPr>
                  </pic:nvPicPr>
                  <pic:blipFill>
                    <a:blip r:embed="rId_AXURE2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数据管理-地震信息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48475" cy="3619500"/>
            <wp:docPr name="AXU239.png" id="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AXU239.png"/>
                    <pic:cNvPicPr>
                      <a:picLocks noChangeAspect="1" noChangeArrowheads="1"/>
                    </pic:cNvPicPr>
                  </pic:nvPicPr>
                  <pic:blipFill>
                    <a:blip r:embed="rId_AXURE25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619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查看详细信息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40.png" id="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AXU240.png"/>
                    <pic:cNvPicPr>
                      <a:picLocks noChangeAspect="1" noChangeArrowheads="1"/>
                    </pic:cNvPicPr>
                  </pic:nvPicPr>
                  <pic:blipFill>
                    <a:blip r:embed="rId_AXURE2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添加学校触发情况</w:t>
      </w:r>
    </w:p>
    <w:p>
      <w:pPr>
        <w:pStyle w:val="Axure标题2"/>
        <w:keepNext/>
      </w:pPr>
      <w:r>
        <w:br w:type="page"/>
      </w:r>
      <w:r>
        <w:t xml:space="preserve">侧栏-科普语音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41.png" id="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AXU241.png"/>
                    <pic:cNvPicPr>
                      <a:picLocks noChangeAspect="1" noChangeArrowheads="1"/>
                    </pic:cNvPicPr>
                  </pic:nvPicPr>
                  <pic:blipFill>
                    <a:blip r:embed="rId_AXURE2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播放记录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42.png" id="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AXU242.png"/>
                    <pic:cNvPicPr>
                      <a:picLocks noChangeAspect="1" noChangeArrowheads="1"/>
                    </pic:cNvPicPr>
                  </pic:nvPicPr>
                  <pic:blipFill>
                    <a:blip r:embed="rId_AXURE2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取消定时播放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553200" cy="3724275"/>
            <wp:docPr name="AXU243.png" id="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AXU243.png"/>
                    <pic:cNvPicPr>
                      <a:picLocks noChangeAspect="1" noChangeArrowheads="1"/>
                    </pic:cNvPicPr>
                  </pic:nvPicPr>
                  <pic:blipFill>
                    <a:blip r:embed="rId_AXURE254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724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侧栏-参数设置-烈度仪-基本参数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4.png" id="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AXU244.png"/>
                    <pic:cNvPicPr>
                      <a:picLocks noChangeAspect="1" noChangeArrowheads="1"/>
                    </pic:cNvPicPr>
                  </pic:nvPicPr>
                  <pic:blipFill>
                    <a:blip r:embed="rId_AXURE2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侧栏-参数设置-烈度仪-主服务器参数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5.png" id="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AXU245.png"/>
                    <pic:cNvPicPr>
                      <a:picLocks noChangeAspect="1" noChangeArrowheads="1"/>
                    </pic:cNvPicPr>
                  </pic:nvPicPr>
                  <pic:blipFill>
                    <a:blip r:embed="rId_AXURE2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侧栏-参数设置-烈度仪-备服务器参数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6.png" id="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AXU246.png"/>
                    <pic:cNvPicPr>
                      <a:picLocks noChangeAspect="1" noChangeArrowheads="1"/>
                    </pic:cNvPicPr>
                  </pic:nvPicPr>
                  <pic:blipFill>
                    <a:blip r:embed="rId_AXURE2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侧栏-参数设置-烈度仪-强震仪参数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7.png" id="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AXU247.png"/>
                    <pic:cNvPicPr>
                      <a:picLocks noChangeAspect="1" noChangeArrowheads="1"/>
                    </pic:cNvPicPr>
                  </pic:nvPicPr>
                  <pic:blipFill>
                    <a:blip r:embed="rId_AXURE2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侧栏-参数设置-烈度仪-预警参数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8.png" id="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AXU248.png"/>
                    <pic:cNvPicPr>
                      <a:picLocks noChangeAspect="1" noChangeArrowheads="1"/>
                    </pic:cNvPicPr>
                  </pic:nvPicPr>
                  <pic:blipFill>
                    <a:blip r:embed="rId_AXURE2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侧栏-参数设置-预警接收服务器-基本信息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49.png" id="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AXU249.png"/>
                    <pic:cNvPicPr>
                      <a:picLocks noChangeAspect="1" noChangeArrowheads="1"/>
                    </pic:cNvPicPr>
                  </pic:nvPicPr>
                  <pic:blipFill>
                    <a:blip r:embed="rId_AXURE2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侧栏-参数设置-预警接收服务器-服务器参数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50.png" id="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AXU250.png"/>
                    <pic:cNvPicPr>
                      <a:picLocks noChangeAspect="1" noChangeArrowheads="1"/>
                    </pic:cNvPicPr>
                  </pic:nvPicPr>
                  <pic:blipFill>
                    <a:blip r:embed="rId_AXURE2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侧栏-参数设置-预警接收服务器-本地网络参数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51.png" id="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AXU251.png"/>
                    <pic:cNvPicPr>
                      <a:picLocks noChangeAspect="1" noChangeArrowheads="1"/>
                    </pic:cNvPicPr>
                  </pic:nvPicPr>
                  <pic:blipFill>
                    <a:blip r:embed="rId_AXURE2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侧栏-参数设置-预警接收服务器-报警参数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81450"/>
            <wp:docPr name="AXU252.png" id="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AXU252.png"/>
                    <pic:cNvPicPr>
                      <a:picLocks noChangeAspect="1" noChangeArrowheads="1"/>
                    </pic:cNvPicPr>
                  </pic:nvPicPr>
                  <pic:blipFill>
                    <a:blip r:embed="rId_AXURE2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81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侧栏-远程复位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372100"/>
            <wp:docPr name="AXU253.png" id="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AXU253.png"/>
                    <pic:cNvPicPr>
                      <a:picLocks noChangeAspect="1" noChangeArrowheads="1"/>
                    </pic:cNvPicPr>
                  </pic:nvPicPr>
                  <pic:blipFill>
                    <a:blip r:embed="rId_AXURE2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7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侧栏-远程升级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400550"/>
            <wp:docPr name="AXU254.png" id="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AXU254.png"/>
                    <pic:cNvPicPr>
                      <a:picLocks noChangeAspect="1" noChangeArrowheads="1"/>
                    </pic:cNvPicPr>
                  </pic:nvPicPr>
                  <pic:blipFill>
                    <a:blip r:embed="rId_AXURE2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0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侧栏-远程格式化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372100"/>
            <wp:docPr name="AXU255.png" id="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AXU255.png"/>
                    <pic:cNvPicPr>
                      <a:picLocks noChangeAspect="1" noChangeArrowheads="1"/>
                    </pic:cNvPicPr>
                  </pic:nvPicPr>
                  <pic:blipFill>
                    <a:blip r:embed="rId_AXURE2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72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侧栏-喇叭检测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4800600"/>
            <wp:docPr name="AXU256.png" id="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AXU256.png"/>
                    <pic:cNvPicPr>
                      <a:picLocks noChangeAspect="1" noChangeArrowheads="1"/>
                    </pic:cNvPicPr>
                  </pic:nvPicPr>
                  <pic:blipFill>
                    <a:blip r:embed="rId_AXURE2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00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侧栏-设备组管理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57.png" id="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AXU257.png"/>
                    <pic:cNvPicPr>
                      <a:picLocks noChangeAspect="1" noChangeArrowheads="1"/>
                    </pic:cNvPicPr>
                  </pic:nvPicPr>
                  <pic:blipFill>
                    <a:blip r:embed="rId_AXURE2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设备分组信息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3971925"/>
            <wp:docPr name="AXU258.png" id="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AXU258.png"/>
                    <pic:cNvPicPr>
                      <a:picLocks noChangeAspect="1" noChangeArrowheads="1"/>
                    </pic:cNvPicPr>
                  </pic:nvPicPr>
                  <pic:blipFill>
                    <a:blip r:embed="rId_AXURE2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1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查看分组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查看分组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查看分组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391275" cy="6010275"/>
            <wp:docPr name="AXU259.png" id="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AXU259.png"/>
                    <pic:cNvPicPr>
                      <a:picLocks noChangeAspect="1" noChangeArrowheads="1"/>
                    </pic:cNvPicPr>
                  </pic:nvPicPr>
                  <pic:blipFill>
                    <a:blip r:embed="rId_AXURE27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60102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设定操作任务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562600"/>
            <wp:docPr name="AXU260.png" id="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AXU260.png"/>
                    <pic:cNvPicPr>
                      <a:picLocks noChangeAspect="1" noChangeArrowheads="1"/>
                    </pic:cNvPicPr>
                  </pic:nvPicPr>
                  <pic:blipFill>
                    <a:blip r:embed="rId_AXURE2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6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收发货管理</w:t>
      </w:r>
    </w:p>
    <w:p>
      <w:pPr>
        <w:pStyle w:val="Axure标题2"/>
        <w:keepNext/>
      </w:pPr>
      <w:r>
        <w:br w:type="page"/>
      </w:r>
      <w:r>
        <w:t xml:space="preserve">查询收发货信息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190750"/>
            <wp:docPr name="AXU261.png" id="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AXU261.png"/>
                    <pic:cNvPicPr>
                      <a:picLocks noChangeAspect="1" noChangeArrowheads="1"/>
                    </pic:cNvPicPr>
                  </pic:nvPicPr>
                  <pic:blipFill>
                    <a:blip r:embed="rId_AXURE2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0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新建收发货信息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6724650"/>
            <wp:docPr name="AXU262.png" id="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AXU262.png"/>
                    <pic:cNvPicPr>
                      <a:picLocks noChangeAspect="1" noChangeArrowheads="1"/>
                    </pic:cNvPicPr>
                  </pic:nvPicPr>
                  <pic:blipFill>
                    <a:blip r:embed="rId_AXURE2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724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/>
      <w:r>
        <w:br w:type="page"/>
      </w:r>
    </w:p>
    <w:p>
      <w:pPr>
        <w:pStyle w:val="Axure标题1"/>
        <w:keepNext/>
      </w:pPr>
      <w:r>
        <w:t xml:space="preserve">母版</w:t>
      </w:r>
    </w:p>
    <w:p>
      <w:pPr>
        <w:pStyle w:val="Axure标题2"/>
        <w:keepNext/>
      </w:pPr>
      <w:r>
        <w:t xml:space="preserve">母版列表</w:t>
      </w:r>
    </w:p>
    <w:p>
      <w:pPr/>
      <w:r>
        <w:t xml:space="preserve">Accordion 2</w:t>
      </w:r>
      <w:r>
        <w:br/>
      </w:r>
      <w:r>
        <w:t xml:space="preserve">Accordion 1</w:t>
      </w:r>
      <w:r>
        <w:br/>
      </w:r>
      <w:r>
        <w:t xml:space="preserve">Carousel 1</w:t>
      </w:r>
      <w:r>
        <w:br/>
      </w:r>
      <w:r>
        <w:t xml:space="preserve">Hierarchical navigation 2</w:t>
      </w:r>
      <w:r>
        <w:br/>
      </w:r>
      <w:r>
        <w:t xml:space="preserve">Add a comment</w:t>
      </w:r>
      <w:r>
        <w:br/>
      </w:r>
      <w:r>
        <w:t xml:space="preserve">Captcha</w:t>
      </w:r>
      <w:r>
        <w:br/>
      </w:r>
      <w:r>
        <w:t xml:space="preserve">Account panel</w:t>
      </w:r>
      <w:r>
        <w:br/>
      </w:r>
      <w:r>
        <w:t xml:space="preserve">Tabbed panel</w:t>
      </w:r>
      <w:r>
        <w:br/>
      </w:r>
      <w:r>
        <w:t xml:space="preserve">Dummy text - with image</w:t>
      </w:r>
      <w:r>
        <w:br/>
      </w:r>
      <w:r>
        <w:t xml:space="preserve">Content teaser</w:t>
      </w:r>
    </w:p>
    <w:p>
      <w:pPr>
        <w:pStyle w:val="Axure标题2"/>
        <w:keepNext/>
      </w:pPr>
      <w:r>
        <w:br w:type="page"/>
      </w:r>
      <w:r>
        <w:t xml:space="preserve">Accordion 2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952750" cy="4381500"/>
            <wp:docPr name="AXU263.png" id="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AXU263.png"/>
                    <pic:cNvPicPr>
                      <a:picLocks noChangeAspect="1" noChangeArrowheads="1"/>
                    </pic:cNvPicPr>
                  </pic:nvPicPr>
                  <pic:blipFill>
                    <a:blip r:embed="rId_AXURE27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381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accordion controller</w:t>
      </w:r>
    </w:p>
    <w:p>
      <w:pPr>
        <w:pStyle w:val="Axure标题4"/>
        <w:keepNext/>
      </w:pPr>
      <w:r>
        <w:t xml:space="preserve">controls and documentation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943475" cy="7315200"/>
            <wp:docPr name="AXU264.png" id="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AXU264.png"/>
                    <pic:cNvPicPr>
                      <a:picLocks noChangeAspect="1" noChangeArrowheads="1"/>
                    </pic:cNvPicPr>
                  </pic:nvPicPr>
                  <pic:blipFill>
                    <a:blip r:embed="rId_AXURE275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7315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new state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State 1</w:t>
              <w:br/>
              <w:t xml:space="preserve"> (If 文字于 current state == "1"):</w:t>
              <w:br/>
              <w:t xml:space="preserve">    设置焦点在 元件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start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Low to High</w:t>
              <w:br/>
              <w:t xml:space="preserve"> (If 文字于 current state &lt; 文字于 new state):</w:t>
              <w:br/>
              <w:t xml:space="preserve">    Set 文字于 low state = 文字于 current state</w:t>
              <w:br/>
              <w:t xml:space="preserve">    Set 文字于 high state = 文字于 new state</w:t>
              <w:br/>
              <w:t xml:space="preserve">  High to Low -- Reverse Range</w:t>
              <w:br/>
              <w:t xml:space="preserve"> (If 文字于 current state &gt; 文字于 new state):</w:t>
              <w:br/>
              <w:t xml:space="preserve">    Set 文字于 low state = 文字于 new state</w:t>
              <w:br/>
              <w:t xml:space="preserve">    Set 文字于 high state = 文字于 current state</w:t>
              <w:br/>
              <w:t xml:space="preserve">  Next</w:t>
              <w:br/>
              <w:t xml:space="preserve"> (If True):</w:t>
              <w:br/>
              <w:t xml:space="preserve">    设置焦点在 identify movers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identify movers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Set All True</w:t>
              <w:br/>
              <w:t xml:space="preserve"> (If 值于 OnLoadVariable == "1" or 值于 OnLoadVariable != "1"):</w:t>
              <w:br/>
              <w:t xml:space="preserve">    Set 选中状态于 move 2 = true</w:t>
              <w:br/>
              <w:t xml:space="preserve">    Set 选中状态于 move 3 = true</w:t>
              <w:br/>
              <w:t xml:space="preserve">    Set 选中状态于 move 4 = true</w:t>
              <w:br/>
              <w:t xml:space="preserve">    Set 选中状态于 move 5 = true</w:t>
              <w:br/>
              <w:t xml:space="preserve">    Set 选中状态于 move 6 = true</w:t>
              <w:br/>
              <w:t xml:space="preserve">    Set 选中状态于 move 7 = true</w:t>
              <w:br/>
              <w:t xml:space="preserve">  LOW = 2</w:t>
              <w:br/>
              <w:t xml:space="preserve"> (If 文字于 low state == "2"):</w:t>
              <w:br/>
              <w:t xml:space="preserve">    Set 选中状态于 move 2 = false</w:t>
              <w:br/>
              <w:t xml:space="preserve">  LOW = 3</w:t>
              <w:br/>
              <w:t xml:space="preserve"> (If 文字于 low state == "3"):</w:t>
              <w:br/>
              <w:t xml:space="preserve">    Set 选中状态于 move 2 = false</w:t>
              <w:br/>
              <w:t xml:space="preserve">    Set 选中状态于 move 3 = false</w:t>
              <w:br/>
              <w:t xml:space="preserve">  LOW = 4</w:t>
              <w:br/>
              <w:t xml:space="preserve"> (If 文字于 low state == "4"):</w:t>
              <w:br/>
              <w:t xml:space="preserve">    Set 选中状态于 move 2 = false</w:t>
              <w:br/>
              <w:t xml:space="preserve">    Set 选中状态于 move 3 = false</w:t>
              <w:br/>
              <w:t xml:space="preserve">    Set 选中状态于 move 4 = false</w:t>
              <w:br/>
              <w:t xml:space="preserve">  LOW = 5</w:t>
              <w:br/>
              <w:t xml:space="preserve"> (If 文字于 low state == "5"):</w:t>
              <w:br/>
              <w:t xml:space="preserve">    Set 选中状态于 move 2 = false</w:t>
              <w:br/>
              <w:t xml:space="preserve">    Set 选中状态于 move 3 = false</w:t>
              <w:br/>
              <w:t xml:space="preserve">    Set 选中状态于 move 4 = false</w:t>
              <w:br/>
              <w:t xml:space="preserve">    Set 选中状态于 move 5 = false</w:t>
              <w:br/>
              <w:t xml:space="preserve">  LOW = 6</w:t>
              <w:br/>
              <w:t xml:space="preserve"> (If 文字于 low state == "6"):</w:t>
              <w:br/>
              <w:t xml:space="preserve">    Set 选中状态于 move 2 = false</w:t>
              <w:br/>
              <w:t xml:space="preserve">    Set 选中状态于 move 3 = false</w:t>
              <w:br/>
              <w:t xml:space="preserve">    Set 选中状态于 move 4 = false</w:t>
              <w:br/>
              <w:t xml:space="preserve">    Set 选中状态于 move 5 = false</w:t>
              <w:br/>
              <w:t xml:space="preserve">    Set 选中状态于 move 6 = false</w:t>
              <w:br/>
              <w:t xml:space="preserve">  HIGH = 2</w:t>
              <w:br/>
              <w:t xml:space="preserve"> (If 文字于 high state == "2"):</w:t>
              <w:br/>
              <w:t xml:space="preserve">    Set 选中状态于 move 3 = false</w:t>
              <w:br/>
              <w:t xml:space="preserve">    Set 选中状态于 move 4 = false</w:t>
              <w:br/>
              <w:t xml:space="preserve">    Set 选中状态于 move 5 = false</w:t>
              <w:br/>
              <w:t xml:space="preserve">    Set 选中状态于 move 6 = false</w:t>
              <w:br/>
              <w:t xml:space="preserve">    Set 选中状态于 move 7 = false</w:t>
              <w:br/>
              <w:t xml:space="preserve">  HIGH = 3</w:t>
              <w:br/>
              <w:t xml:space="preserve"> (If 文字于 high state == "3"):</w:t>
              <w:br/>
              <w:t xml:space="preserve">    Set 选中状态于 move 4 = false</w:t>
              <w:br/>
              <w:t xml:space="preserve">    Set 选中状态于 move 5 = false</w:t>
              <w:br/>
              <w:t xml:space="preserve">    Set 选中状态于 move 6 = false</w:t>
              <w:br/>
              <w:t xml:space="preserve">    Set 选中状态于 move 7 = false</w:t>
              <w:br/>
              <w:t xml:space="preserve">  HIGH = 4</w:t>
              <w:br/>
              <w:t xml:space="preserve"> (If 文字于 high state == "4"):</w:t>
              <w:br/>
              <w:t xml:space="preserve">    Set 选中状态于 move 5 = false</w:t>
              <w:br/>
              <w:t xml:space="preserve">    Set 选中状态于 move 6 = false</w:t>
              <w:br/>
              <w:t xml:space="preserve">    Set 选中状态于 move 7 = false</w:t>
              <w:br/>
              <w:t xml:space="preserve">  HIGH = 5</w:t>
              <w:br/>
              <w:t xml:space="preserve"> (If 文字于 high state == "5"):</w:t>
              <w:br/>
              <w:t xml:space="preserve">    Set 选中状态于 move 6 = false</w:t>
              <w:br/>
              <w:t xml:space="preserve">    Set 选中状态于 move 7 = false</w:t>
              <w:br/>
              <w:t xml:space="preserve">  HIGH = 6</w:t>
              <w:br/>
              <w:t xml:space="preserve"> (If 文字于 high state == "6"):</w:t>
              <w:br/>
              <w:t xml:space="preserve">    Set 选中状态于 move 7 = false</w:t>
              <w:br/>
              <w:t xml:space="preserve">  Next</w:t>
              <w:br/>
              <w:t xml:space="preserve"> (If True):</w:t>
              <w:br/>
              <w:t xml:space="preserve">    设置焦点在 borrow OnLoadVariable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determine direction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Moving Up</w:t>
              <w:br/>
              <w:t xml:space="preserve"> (If 文字于 current state &lt; 文字于 new state):</w:t>
              <w:br/>
              <w:t xml:space="preserve">    设置焦点在 step up</w:t>
              <w:br/>
              <w:t xml:space="preserve">  Moving Down</w:t>
              <w:br/>
              <w:t xml:space="preserve"> (Else If 文字于 current state &gt; 文字于 new state):</w:t>
              <w:br/>
              <w:t xml:space="preserve">    设置焦点在 step down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step up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move 2</w:t>
              <w:br/>
              <w:t xml:space="preserve"> (If 选中状态于 move 2 == true):</w:t>
              <w:br/>
              <w:t xml:space="preserve">    移动 accordion 2 by (0,-30)</w:t>
              <w:br/>
              <w:t xml:space="preserve">  move 3</w:t>
              <w:br/>
              <w:t xml:space="preserve"> (If 选中状态于 move 3 == true):</w:t>
              <w:br/>
              <w:t xml:space="preserve">    移动 accordion 3 by (0,-30)</w:t>
              <w:br/>
              <w:t xml:space="preserve">  move 4</w:t>
              <w:br/>
              <w:t xml:space="preserve"> (If 选中状态于 move 4 == true):</w:t>
              <w:br/>
              <w:t xml:space="preserve">    移动 accordion 4 by (0,-30)</w:t>
              <w:br/>
              <w:t xml:space="preserve">  move 5</w:t>
              <w:br/>
              <w:t xml:space="preserve"> (If 选中状态于 move 5 == true):</w:t>
              <w:br/>
              <w:t xml:space="preserve">    移动 accordion 5 by (0,-30)</w:t>
              <w:br/>
              <w:t xml:space="preserve">  move 6</w:t>
              <w:br/>
              <w:t xml:space="preserve"> (If 选中状态于 move 6 == true):</w:t>
              <w:br/>
              <w:t xml:space="preserve">    移动 accordion 6 by (0,-30)</w:t>
              <w:br/>
              <w:t xml:space="preserve">  move 7</w:t>
              <w:br/>
              <w:t xml:space="preserve"> (If 选中状态于 move 7 == true):</w:t>
              <w:br/>
              <w:t xml:space="preserve">    移动 accordion 7 by (0,-30)</w:t>
              <w:br/>
              <w:t xml:space="preserve">  increment counter</w:t>
              <w:br/>
              <w:t xml:space="preserve"> (If True):</w:t>
              <w:br/>
              <w:t xml:space="preserve">    Set 值于 OnLoadVariable = 文字于 animation counter</w:t>
              <w:br/>
              <w:t xml:space="preserve">    Set 文字于 animation counter = "[[OnLoadVariable]]o"</w:t>
              <w:br/>
              <w:t xml:space="preserve">    设置焦点在 check if done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clean up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Clean Up:</w:t>
              <w:br/>
              <w:t xml:space="preserve">    Set 文字于 current state = 文字于 new state</w:t>
              <w:br/>
              <w:t xml:space="preserve">    Set 值于 OnLoadVariable = ""</w:t>
              <w:br/>
              <w:t xml:space="preserve">    Set 值于 OnLoadVariable = 文字于 variable parking</w:t>
              <w:br/>
              <w:t xml:space="preserve">    Set 文字于 animation counter = ""</w:t>
              <w:br/>
              <w:t xml:space="preserve">    设置焦点在 done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borrow OnLoadVariable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park variable:</w:t>
              <w:br/>
              <w:t xml:space="preserve">    Set 文字于 variable parking = 值于 OnLoadVariable</w:t>
              <w:br/>
              <w:t xml:space="preserve">    设置焦点在 determine direction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check if done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Not Done -- ADJUST STEP WAIT TIME HERE</w:t>
              <w:br/>
              <w:t xml:space="preserve"> (If 元件文字长度 animation counter &lt; 文字于 animation step count):</w:t>
              <w:br/>
              <w:t xml:space="preserve">    等待 10 毫秒</w:t>
              <w:br/>
              <w:t xml:space="preserve">    设置焦点在 determine direction</w:t>
              <w:br/>
              <w:t xml:space="preserve">  Done</w:t>
              <w:br/>
              <w:t xml:space="preserve"> (Else If True):</w:t>
              <w:br/>
              <w:t xml:space="preserve">    设置焦点在 clean up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step down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获取焦点时:</w:t>
              <w:br/>
              <w:t xml:space="preserve">  move 2</w:t>
              <w:br/>
              <w:t xml:space="preserve"> (If 选中状态于 move 2 == true):</w:t>
              <w:br/>
              <w:t xml:space="preserve">    移动 accordion 2 by (0,30)</w:t>
              <w:br/>
              <w:t xml:space="preserve">  move 3</w:t>
              <w:br/>
              <w:t xml:space="preserve"> (If 选中状态于 move 3 == true):</w:t>
              <w:br/>
              <w:t xml:space="preserve">    移动 accordion 3 by (0,30)</w:t>
              <w:br/>
              <w:t xml:space="preserve">  move 4</w:t>
              <w:br/>
              <w:t xml:space="preserve"> (If 选中状态于 move 4 == true):</w:t>
              <w:br/>
              <w:t xml:space="preserve">    移动 accordion 4 by (0,30)</w:t>
              <w:br/>
              <w:t xml:space="preserve">  move 5</w:t>
              <w:br/>
              <w:t xml:space="preserve"> (If 选中状态于 move 5 == true):</w:t>
              <w:br/>
              <w:t xml:space="preserve">    移动 accordion 5 by (0,30)</w:t>
              <w:br/>
              <w:t xml:space="preserve">  move 6</w:t>
              <w:br/>
              <w:t xml:space="preserve"> (If 选中状态于 move 6 == true):</w:t>
              <w:br/>
              <w:t xml:space="preserve">    移动 accordion 6 by (0,30)</w:t>
              <w:br/>
              <w:t xml:space="preserve">  move 7</w:t>
              <w:br/>
              <w:t xml:space="preserve"> (If 选中状态于 move 7 == true):</w:t>
              <w:br/>
              <w:t xml:space="preserve">    移动 accordion 7 by (0,30)</w:t>
              <w:br/>
              <w:t xml:space="preserve">  increment counter</w:t>
              <w:br/>
              <w:t xml:space="preserve"> (If True):</w:t>
              <w:br/>
              <w:t xml:space="preserve">    Set 值于 OnLoadVariable = 文字于 animation counter</w:t>
              <w:br/>
              <w:t xml:space="preserve">    Set 文字于 animation counter = "[[OnLoadVariable]]o"</w:t>
              <w:br/>
              <w:t xml:space="preserve">    设置焦点在 check if done</w:t>
            </w:r>
          </w:p>
        </w:tc>
      </w:tr>
    </w:tbl>
    <w:p>
      <w:pPr>
        <w:pStyle w:val="Axure标题3"/>
        <w:keepNext/>
      </w:pPr>
      <w:r>
        <w:t xml:space="preserve">accordion container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5276850"/>
            <wp:docPr name="AXU265.png" id="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AXU265.png"/>
                    <pic:cNvPicPr>
                      <a:picLocks noChangeAspect="1" noChangeArrowheads="1"/>
                    </pic:cNvPicPr>
                  </pic:nvPicPr>
                  <pic:blipFill>
                    <a:blip r:embed="rId_AXURE2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7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accordion 1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62200"/>
            <wp:docPr name="AXU266.png" id="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AXU266.png"/>
                    <pic:cNvPicPr>
                      <a:picLocks noChangeAspect="1" noChangeArrowheads="1"/>
                    </pic:cNvPicPr>
                  </pic:nvPicPr>
                  <pic:blipFill>
                    <a:blip r:embed="rId_AXURE2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1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67.png" id="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AXU267.png"/>
                    <pic:cNvPicPr>
                      <a:picLocks noChangeAspect="1" noChangeArrowheads="1"/>
                    </pic:cNvPicPr>
                  </pic:nvPicPr>
                  <pic:blipFill>
                    <a:blip r:embed="rId_AXURE2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"1"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2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68.png" id="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AXU268.png"/>
                    <pic:cNvPicPr>
                      <a:picLocks noChangeAspect="1" noChangeArrowheads="1"/>
                    </pic:cNvPicPr>
                  </pic:nvPicPr>
                  <pic:blipFill>
                    <a:blip r:embed="rId_AXURE2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2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69.png" id="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AXU269.png"/>
                    <pic:cNvPicPr>
                      <a:picLocks noChangeAspect="1" noChangeArrowheads="1"/>
                    </pic:cNvPicPr>
                  </pic:nvPicPr>
                  <pic:blipFill>
                    <a:blip r:embed="rId_AXURE2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"2"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3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70.png" id="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AXU270.png"/>
                    <pic:cNvPicPr>
                      <a:picLocks noChangeAspect="1" noChangeArrowheads="1"/>
                    </pic:cNvPicPr>
                  </pic:nvPicPr>
                  <pic:blipFill>
                    <a:blip r:embed="rId_AXURE2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3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71.png" id="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AXU271.png"/>
                    <pic:cNvPicPr>
                      <a:picLocks noChangeAspect="1" noChangeArrowheads="1"/>
                    </pic:cNvPicPr>
                  </pic:nvPicPr>
                  <pic:blipFill>
                    <a:blip r:embed="rId_AXURE2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"3"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4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72.png" id="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AXU272.png"/>
                    <pic:cNvPicPr>
                      <a:picLocks noChangeAspect="1" noChangeArrowheads="1"/>
                    </pic:cNvPicPr>
                  </pic:nvPicPr>
                  <pic:blipFill>
                    <a:blip r:embed="rId_AXURE2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4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73.png" id="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AXU273.png"/>
                    <pic:cNvPicPr>
                      <a:picLocks noChangeAspect="1" noChangeArrowheads="1"/>
                    </pic:cNvPicPr>
                  </pic:nvPicPr>
                  <pic:blipFill>
                    <a:blip r:embed="rId_AXURE2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"4"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5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74.png" id="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AXU274.png"/>
                    <pic:cNvPicPr>
                      <a:picLocks noChangeAspect="1" noChangeArrowheads="1"/>
                    </pic:cNvPicPr>
                  </pic:nvPicPr>
                  <pic:blipFill>
                    <a:blip r:embed="rId_AXURE2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5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75.png" id="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AXU275.png"/>
                    <pic:cNvPicPr>
                      <a:picLocks noChangeAspect="1" noChangeArrowheads="1"/>
                    </pic:cNvPicPr>
                  </pic:nvPicPr>
                  <pic:blipFill>
                    <a:blip r:embed="rId_AXURE2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"5"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6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76.png" id="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AXU276.png"/>
                    <pic:cNvPicPr>
                      <a:picLocks noChangeAspect="1" noChangeArrowheads="1"/>
                    </pic:cNvPicPr>
                  </pic:nvPicPr>
                  <pic:blipFill>
                    <a:blip r:embed="rId_AXURE2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6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77.png" id="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AXU277.png"/>
                    <pic:cNvPicPr>
                      <a:picLocks noChangeAspect="1" noChangeArrowheads="1"/>
                    </pic:cNvPicPr>
                  </pic:nvPicPr>
                  <pic:blipFill>
                    <a:blip r:embed="rId_AXURE2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"6"</w:t>
              <w:br/>
              <w:t xml:space="preserve">    设置焦点在 start</w:t>
            </w:r>
          </w:p>
        </w:tc>
      </w:tr>
    </w:tbl>
    <w:p>
      <w:pPr>
        <w:pStyle w:val="Axure标题3"/>
        <w:keepNext/>
      </w:pPr>
      <w:r>
        <w:t xml:space="preserve">accordion 7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314575"/>
            <wp:docPr name="AXU278.png" id="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AXU278.png"/>
                    <pic:cNvPicPr>
                      <a:picLocks noChangeAspect="1" noChangeArrowheads="1"/>
                    </pic:cNvPicPr>
                  </pic:nvPicPr>
                  <pic:blipFill>
                    <a:blip r:embed="rId_AXURE2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45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header 7</w:t>
      </w:r>
    </w:p>
    <w:p>
      <w:pPr>
        <w:pStyle w:val="Axure标题4"/>
        <w:keepNext/>
      </w:pPr>
      <w:r>
        <w:t xml:space="preserve">_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6858000" cy="247650"/>
            <wp:docPr name="AXU279.png" id="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AXU279.png"/>
                    <pic:cNvPicPr>
                      <a:picLocks noChangeAspect="1" noChangeArrowheads="1"/>
                    </pic:cNvPicPr>
                  </pic:nvPicPr>
                  <pic:blipFill>
                    <a:blip r:embed="rId_AXURE2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Set 文字于 new state = "7"</w:t>
              <w:br/>
              <w:t xml:space="preserve">    设置焦点在 start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Accordion 1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48000" cy="1809750"/>
            <wp:docPr name="AXU280.png" id="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AXU280.png"/>
                    <pic:cNvPicPr>
                      <a:picLocks noChangeAspect="1" noChangeArrowheads="1"/>
                    </pic:cNvPicPr>
                  </pic:nvPicPr>
                  <pic:blipFill>
                    <a:blip r:embed="rId_AXURE29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Panels</w:t>
      </w:r>
    </w:p>
    <w:p>
      <w:pPr>
        <w:pStyle w:val="Axure标题4"/>
        <w:keepNext/>
      </w:pPr>
      <w:r>
        <w:t xml:space="preserve">Panel one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281.png" id="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AXU281.png"/>
                    <pic:cNvPicPr>
                      <a:picLocks noChangeAspect="1" noChangeArrowheads="1"/>
                    </pic:cNvPicPr>
                  </pic:nvPicPr>
                  <pic:blipFill>
                    <a:blip r:embed="rId_AXURE292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</w:tbl>
    <w:p>
      <w:pPr>
        <w:pStyle w:val="Axure标题4"/>
        <w:keepNext/>
      </w:pPr>
      <w:r>
        <w:t xml:space="preserve">Panel two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282.png" id="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AXU282.png"/>
                    <pic:cNvPicPr>
                      <a:picLocks noChangeAspect="1" noChangeArrowheads="1"/>
                    </pic:cNvPicPr>
                  </pic:nvPicPr>
                  <pic:blipFill>
                    <a:blip r:embed="rId_AXURE293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标题4"/>
        <w:keepNext/>
      </w:pPr>
      <w:r>
        <w:t xml:space="preserve">Panel three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283.png" id="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AXU283.png"/>
                    <pic:cNvPicPr>
                      <a:picLocks noChangeAspect="1" noChangeArrowheads="1"/>
                    </pic:cNvPicPr>
                  </pic:nvPicPr>
                  <pic:blipFill>
                    <a:blip r:embed="rId_AXURE294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four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four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标题4"/>
        <w:keepNext/>
      </w:pPr>
      <w:r>
        <w:t xml:space="preserve">Panel four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3038475" cy="1714500"/>
            <wp:docPr name="AXU284.png" id="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AXU284.png"/>
                    <pic:cNvPicPr>
                      <a:picLocks noChangeAspect="1" noChangeArrowheads="1"/>
                    </pic:cNvPicPr>
                  </pic:nvPicPr>
                  <pic:blipFill>
                    <a:blip r:embed="rId_AXURE29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two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two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three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three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Panel one tab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Panels 为 Panel one show if hidden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Carousel 1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715000" cy="1000125"/>
            <wp:docPr name="AXU285.png" id="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AXU285.png"/>
                    <pic:cNvPicPr>
                      <a:picLocks noChangeAspect="1" noChangeArrowheads="1"/>
                    </pic:cNvPicPr>
                  </pic:nvPicPr>
                  <pic:blipFill>
                    <a:blip r:embed="rId_AXURE29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00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Carousel</w:t>
      </w:r>
    </w:p>
    <w:p>
      <w:pPr>
        <w:pStyle w:val="Axure标题4"/>
        <w:keepNext/>
      </w:pPr>
      <w:r>
        <w:t xml:space="preserve">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86.png" id="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AXU286.png"/>
                    <pic:cNvPicPr>
                      <a:picLocks noChangeAspect="1" noChangeArrowheads="1"/>
                    </pic:cNvPicPr>
                  </pic:nvPicPr>
                  <pic:blipFill>
                    <a:blip r:embed="rId_AXURE29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2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87.png" id="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AXU287.png"/>
                    <pic:cNvPicPr>
                      <a:picLocks noChangeAspect="1" noChangeArrowheads="1"/>
                    </pic:cNvPicPr>
                  </pic:nvPicPr>
                  <pic:blipFill>
                    <a:blip r:embed="rId_AXURE29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3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88.png" id="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AXU288.png"/>
                    <pic:cNvPicPr>
                      <a:picLocks noChangeAspect="1" noChangeArrowheads="1"/>
                    </pic:cNvPicPr>
                  </pic:nvPicPr>
                  <pic:blipFill>
                    <a:blip r:embed="rId_AXURE29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</w:tbl>
    <w:p>
      <w:pPr>
        <w:pStyle w:val="Axure标题4"/>
        <w:keepNext/>
      </w:pPr>
      <w:r>
        <w:t xml:space="preserve">4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89.png" id="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AXU289.png"/>
                    <pic:cNvPicPr>
                      <a:picLocks noChangeAspect="1" noChangeArrowheads="1"/>
                    </pic:cNvPicPr>
                  </pic:nvPicPr>
                  <pic:blipFill>
                    <a:blip r:embed="rId_AXURE30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5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0.png" id="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AXU290.png"/>
                    <pic:cNvPicPr>
                      <a:picLocks noChangeAspect="1" noChangeArrowheads="1"/>
                    </pic:cNvPicPr>
                  </pic:nvPicPr>
                  <pic:blipFill>
                    <a:blip r:embed="rId_AXURE30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6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1.png" id="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AXU291.png"/>
                    <pic:cNvPicPr>
                      <a:picLocks noChangeAspect="1" noChangeArrowheads="1"/>
                    </pic:cNvPicPr>
                  </pic:nvPicPr>
                  <pic:blipFill>
                    <a:blip r:embed="rId_AXURE30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7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2.png" id="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AXU292.png"/>
                    <pic:cNvPicPr>
                      <a:picLocks noChangeAspect="1" noChangeArrowheads="1"/>
                    </pic:cNvPicPr>
                  </pic:nvPicPr>
                  <pic:blipFill>
                    <a:blip r:embed="rId_AXURE30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8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3.png" id="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AXU293.png"/>
                    <pic:cNvPicPr>
                      <a:picLocks noChangeAspect="1" noChangeArrowheads="1"/>
                    </pic:cNvPicPr>
                  </pic:nvPicPr>
                  <pic:blipFill>
                    <a:blip r:embed="rId_AXURE30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9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4.png" id="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AXU294.png"/>
                    <pic:cNvPicPr>
                      <a:picLocks noChangeAspect="1" noChangeArrowheads="1"/>
                    </pic:cNvPicPr>
                  </pic:nvPicPr>
                  <pic:blipFill>
                    <a:blip r:embed="rId_AXURE30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10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5.png" id="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AXU295.png"/>
                    <pic:cNvPicPr>
                      <a:picLocks noChangeAspect="1" noChangeArrowheads="1"/>
                    </pic:cNvPicPr>
                  </pic:nvPicPr>
                  <pic:blipFill>
                    <a:blip r:embed="rId_AXURE30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11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6.png" id="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AXU296.png"/>
                    <pic:cNvPicPr>
                      <a:picLocks noChangeAspect="1" noChangeArrowheads="1"/>
                    </pic:cNvPicPr>
                  </pic:nvPicPr>
                  <pic:blipFill>
                    <a:blip r:embed="rId_AXURE30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12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619125"/>
            <wp:docPr name="AXU297.png" id="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AXU297.png"/>
                    <pic:cNvPicPr>
                      <a:picLocks noChangeAspect="1" noChangeArrowheads="1"/>
                    </pic:cNvPicPr>
                  </pic:nvPicPr>
                  <pic:blipFill>
                    <a:blip r:embed="rId_AXURE30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thirteen"</w:t>
              <w:br/>
              <w:t xml:space="preserve">    设置 Carousel 为 13 show if hidden</w:t>
            </w:r>
          </w:p>
        </w:tc>
      </w:tr>
    </w:tbl>
    <w:p>
      <w:pPr>
        <w:pStyle w:val="Axure标题4"/>
        <w:keepNext/>
      </w:pPr>
      <w:r>
        <w:t xml:space="preserve">13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524500" cy="619125"/>
            <wp:docPr name="AXU298.png" id="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AXU298.png"/>
                    <pic:cNvPicPr>
                      <a:picLocks noChangeAspect="1" noChangeArrowheads="1"/>
                    </pic:cNvPicPr>
                  </pic:nvPicPr>
                  <pic:blipFill>
                    <a:blip r:embed="rId_AXURE30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191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one"</w:t>
              <w:br/>
              <w:t xml:space="preserve">    设置 Carousel 为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two"</w:t>
              <w:br/>
              <w:t xml:space="preserve">    设置 Carousel 为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three"</w:t>
              <w:br/>
              <w:t xml:space="preserve">    设置 Carousel 为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four"</w:t>
              <w:br/>
              <w:t xml:space="preserve">    设置 Carousel 为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five"</w:t>
              <w:br/>
              <w:t xml:space="preserve">    设置 Carousel 为 5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6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six"</w:t>
              <w:br/>
              <w:t xml:space="preserve">    设置 Carousel 为 6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7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seven"</w:t>
              <w:br/>
              <w:t xml:space="preserve">    设置 Carousel 为 7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8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eight"</w:t>
              <w:br/>
              <w:t xml:space="preserve">    设置 Carousel 为 8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9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nine"</w:t>
              <w:br/>
              <w:t xml:space="preserve">    设置 Carousel 为 9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10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ten"</w:t>
              <w:br/>
              <w:t xml:space="preserve">    设置 Carousel 为 10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eleven"</w:t>
              <w:br/>
              <w:t xml:space="preserve">    设置 Carousel 为 11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鼠标移入时:</w:t>
              <w:br/>
              <w:t xml:space="preserve">  Case 1:</w:t>
              <w:br/>
              <w:t xml:space="preserve">    Set 文字于 Unidentified = "Section twelve"</w:t>
              <w:br/>
              <w:t xml:space="preserve">    设置 Carousel 为 12 show if hidden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Hierarchical navigation 2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524000" cy="5753100"/>
            <wp:docPr name="AXU299.png" id="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AXU299.png"/>
                    <pic:cNvPicPr>
                      <a:picLocks noChangeAspect="1" noChangeArrowheads="1"/>
                    </pic:cNvPicPr>
                  </pic:nvPicPr>
                  <pic:blipFill>
                    <a:blip r:embed="rId_AXURE31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5753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Hierarchical navigation</w:t>
      </w:r>
    </w:p>
    <w:p>
      <w:pPr>
        <w:pStyle w:val="Axure标题4"/>
        <w:keepNext/>
      </w:pPr>
      <w:r>
        <w:t xml:space="preserve">Section one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428750" cy="847725"/>
            <wp:docPr name="AXU300.png" id="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AXU300.png"/>
                    <pic:cNvPicPr>
                      <a:picLocks noChangeAspect="1" noChangeArrowheads="1"/>
                    </pic:cNvPicPr>
                  </pic:nvPicPr>
                  <pic:blipFill>
                    <a:blip r:embed="rId_AXURE311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8477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Sub section one</w:t>
      </w:r>
    </w:p>
    <w:p>
      <w:pPr>
        <w:pStyle w:val="Axure标题4"/>
        <w:keepNext/>
      </w:pPr>
      <w:r>
        <w:t xml:space="preserve">Closed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428750" cy="285750"/>
            <wp:docPr name="AXU301.png" id="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AXU301.png"/>
                    <pic:cNvPicPr>
                      <a:picLocks noChangeAspect="1" noChangeArrowheads="1"/>
                    </pic:cNvPicPr>
                  </pic:nvPicPr>
                  <pic:blipFill>
                    <a:blip r:embed="rId_AXURE312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Sub section one 为 Open show if hidden</w:t>
              <w:br/>
              <w:t xml:space="preserve">    移动 Sub section two by (0,50)</w:t>
            </w:r>
          </w:p>
        </w:tc>
      </w:tr>
    </w:tbl>
    <w:p>
      <w:pPr>
        <w:pStyle w:val="Axure标题4"/>
        <w:keepNext/>
      </w:pPr>
      <w:r>
        <w:t xml:space="preserve">Open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428750" cy="3857625"/>
            <wp:docPr name="AXU302.png" id="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AXU302.png"/>
                    <pic:cNvPicPr>
                      <a:picLocks noChangeAspect="1" noChangeArrowheads="1"/>
                    </pic:cNvPicPr>
                  </pic:nvPicPr>
                  <pic:blipFill>
                    <a:blip r:embed="rId_AXURE313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38576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/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Sub section one 为 Closed show if hidden</w:t>
              <w:br/>
              <w:t xml:space="preserve">    移动 Sub section two by (0,-50)</w:t>
            </w:r>
          </w:p>
        </w:tc>
      </w:tr>
    </w:tbl>
    <w:p>
      <w:pPr>
        <w:pStyle w:val="Axure标题3"/>
        <w:keepNext/>
      </w:pPr>
      <w:r>
        <w:t xml:space="preserve">Sub section two</w:t>
      </w:r>
    </w:p>
    <w:p>
      <w:pPr>
        <w:pStyle w:val="Axure标题4"/>
        <w:keepNext/>
      </w:pPr>
      <w:r>
        <w:t xml:space="preserve">Closed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428750" cy="285750"/>
            <wp:docPr name="AXU303.png" id="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AXU303.png"/>
                    <pic:cNvPicPr>
                      <a:picLocks noChangeAspect="1" noChangeArrowheads="1"/>
                    </pic:cNvPicPr>
                  </pic:nvPicPr>
                  <pic:blipFill>
                    <a:blip r:embed="rId_AXURE31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Our organisation link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Sub section two 为 Open show if hidden</w:t>
            </w:r>
          </w:p>
        </w:tc>
      </w:tr>
    </w:tbl>
    <w:p>
      <w:pPr>
        <w:pStyle w:val="Axure标题4"/>
        <w:keepNext/>
      </w:pPr>
      <w:r>
        <w:t xml:space="preserve">Open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428750" cy="1238250"/>
            <wp:docPr name="AXU304.png" id="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AXU304.png"/>
                    <pic:cNvPicPr>
                      <a:picLocks noChangeAspect="1" noChangeArrowheads="1"/>
                    </pic:cNvPicPr>
                  </pic:nvPicPr>
                  <pic:blipFill>
                    <a:blip r:embed="rId_AXURE31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1238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Our organisation link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Sub section two 为 Closed show if hidden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Add a comment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4476750" cy="2952750"/>
            <wp:docPr name="AXU305.png" id="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AXU305.png"/>
                    <pic:cNvPicPr>
                      <a:picLocks noChangeAspect="1" noChangeArrowheads="1"/>
                    </pic:cNvPicPr>
                  </pic:nvPicPr>
                  <pic:blipFill>
                    <a:blip r:embed="rId_AXURE316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元件表</w:t>
      </w:r>
    </w:p>
    <w:tbl>
      <w:tblPr>
        <w:tblStyle w:val="Axure表格样式"/>
      </w:tblPr>
      <w:tblGrid>
        <w:gridCol w:w="2160"/>
        <w:gridCol w:w="4320"/>
        <w:gridCol w:w="432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名称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Submit button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</w:t>
              <w:br/>
              <w:t xml:space="preserve"> (If 文字于 (Captcha)/FIELD.Captcha == ""):</w:t>
              <w:br/>
              <w:t xml:space="preserve">    设置 (Captcha)/ERROR.Captcha 为 Empty show if hidden</w:t>
              <w:br/>
              <w:t xml:space="preserve">    显示 (Captcha)/ERROR.Captcha</w:t>
              <w:br/>
              <w:t xml:space="preserve">  Case 1</w:t>
              <w:br/>
              <w:t xml:space="preserve"> (Else If 文字于 (Captcha)/FIELD.Captcha != "kbpsh"):</w:t>
              <w:br/>
              <w:t xml:space="preserve">    设置 (Captcha)/ERROR.Captcha 为 Incorrect show if hidden</w:t>
              <w:br/>
              <w:t xml:space="preserve">    显示 (Captcha)/ERROR.Captcha</w:t>
              <w:br/>
              <w:t xml:space="preserve">  Case 2</w:t>
              <w:br/>
              <w:t xml:space="preserve"> (Else If True):</w:t>
              <w:br/>
              <w:t xml:space="preserve">    隐藏 (Captcha)/ERROR.Captcha</w:t>
              <w:br/>
              <w:t xml:space="preserve">    在 当前窗口 打开 链接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Captcha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619375" cy="762000"/>
            <wp:docPr name="AXU306.png" id="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AXU306.png"/>
                    <pic:cNvPicPr>
                      <a:picLocks noChangeAspect="1" noChangeArrowheads="1"/>
                    </pic:cNvPicPr>
                  </pic:nvPicPr>
                  <pic:blipFill>
                    <a:blip r:embed="rId_AXURE317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76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ERROR.Captcha</w:t>
      </w:r>
    </w:p>
    <w:p>
      <w:pPr>
        <w:pStyle w:val="Axure标题4"/>
        <w:keepNext/>
      </w:pPr>
      <w:r>
        <w:t xml:space="preserve">Empty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619250" cy="133350"/>
            <wp:docPr name="AXU307.png" id="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AXU307.png"/>
                    <pic:cNvPicPr>
                      <a:picLocks noChangeAspect="1" noChangeArrowheads="1"/>
                    </pic:cNvPicPr>
                  </pic:nvPicPr>
                  <pic:blipFill>
                    <a:blip r:embed="rId_AXURE31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3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Incorrect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1524000" cy="133350"/>
            <wp:docPr name="AXU308.png" id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AXU308.png"/>
                    <pic:cNvPicPr>
                      <a:picLocks noChangeAspect="1" noChangeArrowheads="1"/>
                    </pic:cNvPicPr>
                  </pic:nvPicPr>
                  <pic:blipFill>
                    <a:blip r:embed="rId_AXURE319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3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Account panel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2190750" cy="1285875"/>
            <wp:docPr name="AXU309.png" id="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AXU309.png"/>
                    <pic:cNvPicPr>
                      <a:picLocks noChangeAspect="1" noChangeArrowheads="1"/>
                    </pic:cNvPicPr>
                  </pic:nvPicPr>
                  <pic:blipFill>
                    <a:blip r:embed="rId_AXURE32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Tabbed panel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9750" cy="2952750"/>
            <wp:docPr name="AXU310.png" id="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AXU310.png"/>
                    <pic:cNvPicPr>
                      <a:picLocks noChangeAspect="1" noChangeArrowheads="1"/>
                    </pic:cNvPicPr>
                  </pic:nvPicPr>
                  <pic:blipFill>
                    <a:blip r:embed="rId_AXURE32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952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3"/>
        <w:keepNext/>
      </w:pPr>
      <w:r>
        <w:t xml:space="preserve">Tabbed panel</w:t>
      </w:r>
    </w:p>
    <w:p>
      <w:pPr>
        <w:pStyle w:val="Axure标题4"/>
        <w:keepNext/>
      </w:pPr>
      <w:r>
        <w:t xml:space="preserve">State 1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2857500"/>
            <wp:docPr name="AXU311.png" id="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AXU311.png"/>
                    <pic:cNvPicPr>
                      <a:picLocks noChangeAspect="1" noChangeArrowheads="1"/>
                    </pic:cNvPicPr>
                  </pic:nvPicPr>
                  <pic:blipFill>
                    <a:blip r:embed="rId_AXURE32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5 show if hidden</w:t>
            </w:r>
          </w:p>
        </w:tc>
      </w:tr>
    </w:tbl>
    <w:p>
      <w:pPr>
        <w:pStyle w:val="Axure标题4"/>
        <w:keepNext/>
      </w:pPr>
      <w:r>
        <w:t xml:space="preserve">State 2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2857500"/>
            <wp:docPr name="AXU312.png" id="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AXU312.png"/>
                    <pic:cNvPicPr>
                      <a:picLocks noChangeAspect="1" noChangeArrowheads="1"/>
                    </pic:cNvPicPr>
                  </pic:nvPicPr>
                  <pic:blipFill>
                    <a:blip r:embed="rId_AXURE32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5 show if hidden</w:t>
            </w:r>
          </w:p>
        </w:tc>
      </w:tr>
    </w:tbl>
    <w:p>
      <w:pPr>
        <w:pStyle w:val="Axure标题4"/>
        <w:keepNext/>
      </w:pPr>
      <w:r>
        <w:t xml:space="preserve">State 3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2857500"/>
            <wp:docPr name="AXU313.png" id="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AXU313.png"/>
                    <pic:cNvPicPr>
                      <a:picLocks noChangeAspect="1" noChangeArrowheads="1"/>
                    </pic:cNvPicPr>
                  </pic:nvPicPr>
                  <pic:blipFill>
                    <a:blip r:embed="rId_AXURE32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在 当前窗口 打开 链接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1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4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5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5 show if hidden</w:t>
            </w:r>
          </w:p>
        </w:tc>
      </w:tr>
    </w:tbl>
    <w:p>
      <w:pPr>
        <w:pStyle w:val="Axure标题4"/>
        <w:keepNext/>
      </w:pPr>
      <w:r>
        <w:t xml:space="preserve">State 4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0225" cy="2857500"/>
            <wp:docPr name="AXU314.png" id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AXU314.png"/>
                    <pic:cNvPicPr>
                      <a:picLocks noChangeAspect="1" noChangeArrowheads="1"/>
                    </pic:cNvPicPr>
                  </pic:nvPicPr>
                  <pic:blipFill>
                    <a:blip r:embed="rId_AXURE32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2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3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5 show if hidden</w:t>
            </w:r>
          </w:p>
        </w:tc>
      </w:tr>
    </w:tbl>
    <w:p>
      <w:pPr>
        <w:pStyle w:val="Axure标题4"/>
        <w:keepNext/>
      </w:pPr>
      <w:r>
        <w:t xml:space="preserve">State 5</w:t>
      </w:r>
    </w:p>
    <w:p>
      <w:pPr>
        <w:pStyle w:val="Axure标题4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524500" cy="2857500"/>
            <wp:docPr name="AXU315.png" id="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AXU315.png"/>
                    <pic:cNvPicPr>
                      <a:picLocks noChangeAspect="1" noChangeArrowheads="1"/>
                    </pic:cNvPicPr>
                  </pic:nvPicPr>
                  <pic:blipFill>
                    <a:blip r:embed="rId_AXURE32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857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4"/>
        <w:keepNext/>
      </w:pPr>
      <w:r>
        <w:t xml:space="preserve">元件表</w:t>
      </w:r>
    </w:p>
    <w:tbl>
      <w:tblPr>
        <w:tblStyle w:val="Axure表格样式"/>
      </w:tblPr>
      <w:tblGrid>
        <w:gridCol w:w="3600"/>
        <w:gridCol w:w="7200"/>
      </w:tblGrid>
      <w:tr>
        <w:trPr>
          <w:cantSplit/>
          <w:tblHeader/>
          <w:cnfStyle w:val="100000000000"/>
        </w:trPr>
        <w:tc>
          <w:tcPr>
            <w:tcBorders/>
          </w:tcPr>
          <w:p>
            <w:pPr>
              <w:pStyle w:val="Axure表格标题文本"/>
            </w:pPr>
            <w:r>
              <w:rPr/>
              <w:t xml:space="preserve">标注</w:t>
            </w:r>
          </w:p>
        </w:tc>
        <w:tc>
          <w:tcPr>
            <w:tcBorders/>
          </w:tcPr>
          <w:p>
            <w:pPr>
              <w:pStyle w:val="Axure表格标题文本"/>
            </w:pPr>
            <w:r>
              <w:rPr/>
              <w:t xml:space="preserve">交互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1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2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2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3 show if hidden</w:t>
            </w:r>
          </w:p>
        </w:tc>
      </w:tr>
      <w:tr>
        <w:trPr>
          <w:cantSplit/>
          <w:cnfStyle w:val="00000010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3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1 show if hidden</w:t>
            </w:r>
          </w:p>
        </w:tc>
      </w:tr>
      <w:tr>
        <w:trPr>
          <w:cantSplit/>
          <w:cnfStyle w:val="000000010000"/>
        </w:trPr>
        <w:tc>
          <w:tcPr>
            <w:tcBorders/>
          </w:tcPr>
          <w:p>
            <w:pPr>
              <w:pStyle w:val="Axure表格正常文本"/>
            </w:pPr>
            <w:r>
              <w:rPr/>
              <w:t xml:space="preserve">4</w:t>
            </w:r>
          </w:p>
        </w:tc>
        <w:tc>
          <w:tcPr>
            <w:tcBorders/>
          </w:tcPr>
          <w:p>
            <w:pPr>
              <w:pStyle w:val="Axure表格正常文本"/>
            </w:pPr>
            <w:r>
              <w:rPr/>
              <w:t xml:space="preserve">鼠标单击时:</w:t>
              <w:br/>
              <w:t xml:space="preserve">  Case 1:</w:t>
              <w:br/>
              <w:t xml:space="preserve">    设置 Tabbed panel 为 State 4 show if hidden</w:t>
            </w:r>
          </w:p>
        </w:tc>
      </w:tr>
    </w:tbl>
    <w:p>
      <w:pPr>
        <w:pStyle w:val="Axure标题2"/>
        <w:keepNext/>
      </w:pPr>
      <w:r>
        <w:br w:type="page"/>
      </w:r>
      <w:r>
        <w:t xml:space="preserve">Dummy text - with image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9750" cy="857250"/>
            <wp:docPr name="AXU316.png" id="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AXU316.png"/>
                    <pic:cNvPicPr>
                      <a:picLocks noChangeAspect="1" noChangeArrowheads="1"/>
                    </pic:cNvPicPr>
                  </pic:nvPicPr>
                  <pic:blipFill>
                    <a:blip r:embed="rId_AXURE32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57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Axure标题2"/>
        <w:keepNext/>
      </w:pPr>
      <w:r>
        <w:br w:type="page"/>
      </w:r>
      <w:r>
        <w:t xml:space="preserve">Content teaser</w:t>
      </w:r>
    </w:p>
    <w:p>
      <w:pPr>
        <w:pStyle w:val="Axure标题3"/>
        <w:keepNext/>
      </w:pPr>
      <w:r>
        <w:t xml:space="preserve">用户界面</w:t>
      </w:r>
    </w:p>
    <w:p>
      <w:pPr>
        <w:pStyle w:val="AxureImageParagraph"/>
      </w:pPr>
      <w:r>
        <w:drawing>
          <wp:inline>
            <wp:extent cx="5619750" cy="866775"/>
            <wp:docPr name="AXU317.png" id="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AXU317.png"/>
                    <pic:cNvPicPr>
                      <a:picLocks noChangeAspect="1" noChangeArrowheads="1"/>
                    </pic:cNvPicPr>
                  </pic:nvPicPr>
                  <pic:blipFill>
                    <a:blip r:embed="rId_AXURE32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6677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720" w:bottom="720" w:right="720" w:left="720" w:header="720" w:footer="432" w:gutter="0"/>
          <w:type w:val="continuous"/>
        </w:sectPr>
      </w:pPr>
    </w:p>
    <w:sectPr w:rsidR="004144D0" w:rsidSect="004F3FB3">
      <w:type w:val="continuous"/>
      <w:headerReference w:type="default" r:id="rId9"/>
      <w:type w:val="continuous"/>
      <w:footerReference w:type="default" r:id="rId10"/>
      <w:type w:val="continuous"/>
      <w:type w:val="continuous"/>
      <w:type w:val="continuous"/>
      <w:pgSz w:w="12240" w:h="15840"/>
      <w:type w:val="continuous"/>
      <w:pgMar w:top="720" w:right="720" w:bottom="720" w:left="720" w:header="720" w:footer="432" w:gutter="0"/>
      <w:type w:val="continuous"/>
      <w:cols w:space="720"/>
      <w:type w:val="continuous"/>
      <w:titlePg/>
      <w:type w:val="continuous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C1C8E" w:rsidRDefault="009C1C8E" w:rsidP="00093BE1">
      <w:pPr>
        <w:spacing w:before="0" w:after="0"/>
      </w:pPr>
      <w:r>
        <w:separator/>
      </w:r>
    </w:p>
  </w:endnote>
  <w:endnote w:type="continuationSeparator" w:id="1">
    <w:p w:rsidR="009C1C8E" w:rsidRDefault="009C1C8E" w:rsidP="00093BE1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single" w:sz="4" w:space="0" w:color="404040" w:themeColor="text1" w:themeTint="BF"/>
        <w:insideV w:val="none" w:sz="0" w:space="0" w:color="auto"/>
      </w:tblBorders>
      <w:tblLook w:val="04A0"/>
    </w:tblPr>
    <w:tblGrid>
      <w:gridCol w:w="4878"/>
      <w:gridCol w:w="1260"/>
      <w:gridCol w:w="4878"/>
    </w:tblGrid>
    <w:tr w:rsidR="004852C3" w:rsidTr="001F050D">
      <w:trPr>
        <w:trHeight w:val="180"/>
      </w:trPr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 w:val="restart"/>
          <w:vAlign w:val="center"/>
        </w:tcPr>
        <w:p w:rsidR="004852C3" w:rsidRPr="00CC63DF" w:rsidRDefault="004852C3" w:rsidP="00CC63DF">
          <w:pPr>
            <w:pStyle w:val="Footer"/>
            <w:jc w:val="center"/>
            <w:rPr>
              <w:rFonts w:asciiTheme="majorHAnsi" w:hAnsiTheme="majorHAnsi"/>
              <w:color w:val="404040" w:themeColor="text1" w:themeTint="BF"/>
              <w:sz w:val="22"/>
              <w:szCs w:val="22"/>
            </w:rPr>
          </w:pP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t xml:space="preserve">Page 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begin"/>
          </w:r>
          <w:r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instrText xml:space="preserve"> PAGE  \* MERGEFORMAT </w:instrTex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separate"/>
          </w:r>
          <w:r w:rsidR="00DB12BA">
            <w:rPr>
              <w:rFonts w:asciiTheme="majorHAnsi" w:hAnsiTheme="majorHAnsi"/>
              <w:noProof/>
              <w:color w:val="404040" w:themeColor="text1" w:themeTint="BF"/>
              <w:sz w:val="22"/>
              <w:szCs w:val="22"/>
            </w:rPr>
            <w:t>3</w:t>
          </w:r>
          <w:r w:rsidR="00317D15" w:rsidRPr="00CC63DF">
            <w:rPr>
              <w:rFonts w:asciiTheme="majorHAnsi" w:hAnsiTheme="majorHAnsi"/>
              <w:color w:val="404040" w:themeColor="text1" w:themeTint="BF"/>
              <w:sz w:val="22"/>
              <w:szCs w:val="22"/>
            </w:rPr>
            <w:fldChar w:fldCharType="end"/>
          </w: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  <w:tr w:rsidR="004852C3" w:rsidTr="001F050D">
      <w:tc>
        <w:tcPr>
          <w:tcW w:w="2214" w:type="pct"/>
        </w:tcPr>
        <w:p w:rsidR="004852C3" w:rsidRDefault="004852C3">
          <w:pPr>
            <w:pStyle w:val="Footer"/>
          </w:pPr>
        </w:p>
      </w:tc>
      <w:tc>
        <w:tcPr>
          <w:tcW w:w="572" w:type="pct"/>
          <w:vMerge/>
          <w:vAlign w:val="center"/>
        </w:tcPr>
        <w:p w:rsidR="004852C3" w:rsidRDefault="004852C3" w:rsidP="00CC63DF">
          <w:pPr>
            <w:pStyle w:val="Footer"/>
            <w:jc w:val="center"/>
          </w:pPr>
        </w:p>
      </w:tc>
      <w:tc>
        <w:tcPr>
          <w:tcW w:w="2214" w:type="pct"/>
        </w:tcPr>
        <w:p w:rsidR="004852C3" w:rsidRDefault="004852C3">
          <w:pPr>
            <w:pStyle w:val="Footer"/>
          </w:pPr>
        </w:p>
      </w:tc>
    </w:tr>
  </w:tbl>
  <w:p w:rsidR="004852C3" w:rsidRDefault="004852C3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C1C8E" w:rsidRDefault="009C1C8E" w:rsidP="00093BE1">
      <w:pPr>
        <w:spacing w:before="0" w:after="0"/>
      </w:pPr>
      <w:r>
        <w:separator/>
      </w:r>
    </w:p>
  </w:footnote>
  <w:footnote w:type="continuationSeparator" w:id="1">
    <w:p w:rsidR="009C1C8E" w:rsidRDefault="009C1C8E" w:rsidP="00093BE1">
      <w:pPr>
        <w:spacing w:before="0" w:after="0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single" w:sz="4" w:space="0" w:color="404040" w:themeColor="text1" w:themeTint="BF"/>
        <w:right w:val="none" w:sz="0" w:space="0" w:color="auto"/>
      </w:tblBorders>
      <w:tblLook w:val="04A0"/>
    </w:tblPr>
    <w:tblGrid>
      <w:gridCol w:w="11016"/>
    </w:tblGrid>
    <w:tr w:rsidR="00557485" w:rsidRPr="003E5A01" w:rsidTr="0021530D">
      <w:trPr>
        <w:trHeight w:val="270"/>
      </w:trPr>
      <w:tc>
        <w:tcPr>
          <w:tcW w:w="5000" w:type="pct"/>
        </w:tcPr>
        <w:sdt>
          <w:sdtPr>
            <w:rPr>
              <w:rFonts w:asciiTheme="majorHAnsi" w:hAnsiTheme="majorHAnsi"/>
              <w:color w:val="404040" w:themeColor="text1" w:themeTint="BF"/>
            </w:rPr>
            <w:alias w:val="Title"/>
            <w:id w:val="436407044"/>
            <w:placeholder>
              <w:docPart w:val="1BD92C2CEF954BCF889EA1C2C7E3840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p w:rsidR="00557485" w:rsidRPr="003E5A01" w:rsidRDefault="0095118F" w:rsidP="00557485">
              <w:pPr>
                <w:pStyle w:val="NoSpacing"/>
                <w:rPr>
                  <w:rFonts w:asciiTheme="majorHAnsi" w:hAnsiTheme="majorHAnsi"/>
                </w:rPr>
              </w:pPr>
              <w:r>
                <w:rPr>
                  <w:rFonts w:asciiTheme="majorHAnsi" w:hAnsiTheme="majorHAnsi"/>
                  <w:color w:val="404040" w:themeColor="text1" w:themeTint="BF"/>
                </w:rPr>
                <w:t>The Specification</w:t>
              </w:r>
            </w:p>
          </w:sdtContent>
        </w:sdt>
      </w:tc>
    </w:tr>
  </w:tbl>
  <w:p w:rsidR="00557485" w:rsidRDefault="00557485" w:rsidP="0077520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/>
  <w:abstractNum w:abstractNumId="13"/>
  <w:abstractNum w:abstractNumId="0">
    <w:nsid w:val="FFFFFF7F"/>
    <w:multiLevelType w:val="singleLevel"/>
    <w:tmpl w:val="F6C6A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>
    <w:nsid w:val="FFFFFF82"/>
    <w:multiLevelType w:val="singleLevel"/>
    <w:tmpl w:val="3678E7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2">
    <w:nsid w:val="16A20286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3">
    <w:nsid w:val="18F76453"/>
    <w:multiLevelType w:val="multilevel"/>
    <w:tmpl w:val="15E687B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B566F88"/>
    <w:multiLevelType w:val="multilevel"/>
    <w:tmpl w:val="FBCC5F9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1E584144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6">
    <w:nsid w:val="2020180F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>
    <w:nsid w:val="2B6219E9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8">
    <w:nsid w:val="2C9E532A"/>
    <w:multiLevelType w:val="multilevel"/>
    <w:tmpl w:val="B046F4DC"/>
    <w:lvl w:ilvl="0">
      <w:start w:val="1"/>
      <w:numFmt w:val="decimal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tabs>
          <w:tab w:val="num" w:pos="216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38BA7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>
    <w:nsid w:val="786B65CA"/>
    <w:multiLevelType w:val="multilevel"/>
    <w:tmpl w:val="72C8CE34"/>
    <w:lvl w:ilvl="0">
      <w:start w:val="1"/>
      <w:numFmt w:val="decimal"/>
      <w:pStyle w:val="AxureHeading1"/>
      <w:suff w:val="space"/>
      <w:lvlText w:val="%1."/>
      <w:lvlJc w:val="left"/>
      <w:pPr>
        <w:tabs>
          <w:tab w:val="num" w:pos="360"/>
        </w:tabs>
        <w:ind w:left="0" w:firstLine="0"/>
      </w:pPr>
    </w:lvl>
    <w:lvl w:ilvl="1">
      <w:start w:val="1"/>
      <w:numFmt w:val="decimal"/>
      <w:pStyle w:val="AxureHeading2"/>
      <w:suff w:val="space"/>
      <w:lvlText w:val="%1.%2."/>
      <w:lvlJc w:val="left"/>
      <w:pPr>
        <w:tabs>
          <w:tab w:val="num" w:pos="792"/>
        </w:tabs>
        <w:ind w:left="0" w:firstLine="0"/>
      </w:pPr>
    </w:lvl>
    <w:lvl w:ilvl="2">
      <w:start w:val="1"/>
      <w:numFmt w:val="decimal"/>
      <w:pStyle w:val="AxureHeading3"/>
      <w:suff w:val="space"/>
      <w:lvlText w:val="%1.%2.%3."/>
      <w:lvlJc w:val="left"/>
      <w:pPr>
        <w:tabs>
          <w:tab w:val="num" w:pos="1440"/>
        </w:tabs>
        <w:ind w:left="0" w:firstLine="0"/>
      </w:pPr>
    </w:lvl>
    <w:lvl w:ilvl="3">
      <w:start w:val="1"/>
      <w:numFmt w:val="decimal"/>
      <w:pStyle w:val="AxureHeading4"/>
      <w:suff w:val="space"/>
      <w:lvlText w:val="%1.%2.%3.%4."/>
      <w:lvlJc w:val="left"/>
      <w:pPr>
        <w:tabs>
          <w:tab w:val="num" w:pos="1800"/>
        </w:tabs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tabs>
          <w:tab w:val="num" w:pos="2520"/>
        </w:tabs>
        <w:ind w:left="0" w:firstLine="0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1">
    <w:nsid w:val="786B7F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0"/>
  </w:num>
  <w:num w:numId="5">
    <w:abstractNumId w:val="2"/>
  </w:num>
  <w:num w:numId="6">
    <w:abstractNumId w:val="5"/>
  </w:num>
  <w:num w:numId="7">
    <w:abstractNumId w:val="9"/>
  </w:num>
  <w:num w:numId="8">
    <w:abstractNumId w:val="11"/>
  </w:num>
  <w:num w:numId="9">
    <w:abstractNumId w:val="1"/>
  </w:num>
  <w:num w:numId="10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ttachedTemplate r:id="rId1"/>
  <w:stylePaneFormatFilter w:val="3F21"/>
  <w:defaultTabStop w:val="720"/>
  <w:drawingGridHorizontalSpacing w:val="90"/>
  <w:displayHorizontalDrawingGridEvery w:val="2"/>
  <w:characterSpacingControl w:val="doNotCompress"/>
  <w:hdrShapeDefaults>
    <o:shapedefaults v:ext="edit" spidmax="22530"/>
  </w:hdrShapeDefaults>
  <w:footnotePr>
    <w:footnote w:id="0"/>
    <w:footnote w:id="1"/>
  </w:footnotePr>
  <w:endnotePr>
    <w:endnote w:id="0"/>
    <w:endnote w:id="1"/>
  </w:endnotePr>
  <w:compat/>
  <w:rsids>
    <w:rsidRoot w:val="0059757A"/>
    <w:rsid w:val="00050CE1"/>
    <w:rsid w:val="0005473D"/>
    <w:rsid w:val="00057B70"/>
    <w:rsid w:val="00075991"/>
    <w:rsid w:val="00093BE1"/>
    <w:rsid w:val="000A0635"/>
    <w:rsid w:val="000A4636"/>
    <w:rsid w:val="000C07F5"/>
    <w:rsid w:val="000C1D1F"/>
    <w:rsid w:val="000C5777"/>
    <w:rsid w:val="000E72B0"/>
    <w:rsid w:val="00117A19"/>
    <w:rsid w:val="001204D0"/>
    <w:rsid w:val="0013113E"/>
    <w:rsid w:val="0014359B"/>
    <w:rsid w:val="001672E3"/>
    <w:rsid w:val="001B3AFE"/>
    <w:rsid w:val="001C5100"/>
    <w:rsid w:val="001F050D"/>
    <w:rsid w:val="00212884"/>
    <w:rsid w:val="0021530D"/>
    <w:rsid w:val="0021768A"/>
    <w:rsid w:val="00221722"/>
    <w:rsid w:val="0023791B"/>
    <w:rsid w:val="00257AD2"/>
    <w:rsid w:val="0028301E"/>
    <w:rsid w:val="00297DB6"/>
    <w:rsid w:val="002C29B9"/>
    <w:rsid w:val="002C512F"/>
    <w:rsid w:val="003040CD"/>
    <w:rsid w:val="00317D15"/>
    <w:rsid w:val="00360CB9"/>
    <w:rsid w:val="003734C9"/>
    <w:rsid w:val="00377999"/>
    <w:rsid w:val="00395368"/>
    <w:rsid w:val="003A0EE9"/>
    <w:rsid w:val="003E5A01"/>
    <w:rsid w:val="003E6F8C"/>
    <w:rsid w:val="004144D0"/>
    <w:rsid w:val="00473CA9"/>
    <w:rsid w:val="004852C3"/>
    <w:rsid w:val="004A0066"/>
    <w:rsid w:val="004A1967"/>
    <w:rsid w:val="004B3D7A"/>
    <w:rsid w:val="004C1052"/>
    <w:rsid w:val="004C1B23"/>
    <w:rsid w:val="004D04E9"/>
    <w:rsid w:val="004F3FB3"/>
    <w:rsid w:val="005164E1"/>
    <w:rsid w:val="00526A97"/>
    <w:rsid w:val="00557485"/>
    <w:rsid w:val="00563365"/>
    <w:rsid w:val="0059757A"/>
    <w:rsid w:val="005B166B"/>
    <w:rsid w:val="005B740F"/>
    <w:rsid w:val="005B7DEE"/>
    <w:rsid w:val="005C76A0"/>
    <w:rsid w:val="00627250"/>
    <w:rsid w:val="00630B41"/>
    <w:rsid w:val="00631480"/>
    <w:rsid w:val="00634D62"/>
    <w:rsid w:val="006A16B9"/>
    <w:rsid w:val="006A2A7D"/>
    <w:rsid w:val="006B4EC6"/>
    <w:rsid w:val="006B6EA2"/>
    <w:rsid w:val="006C1134"/>
    <w:rsid w:val="006C4158"/>
    <w:rsid w:val="006F663D"/>
    <w:rsid w:val="00712696"/>
    <w:rsid w:val="00772CBA"/>
    <w:rsid w:val="007738B0"/>
    <w:rsid w:val="0077501F"/>
    <w:rsid w:val="00775200"/>
    <w:rsid w:val="00781080"/>
    <w:rsid w:val="00797384"/>
    <w:rsid w:val="007A6BBB"/>
    <w:rsid w:val="007B1C0B"/>
    <w:rsid w:val="007C0206"/>
    <w:rsid w:val="007D1422"/>
    <w:rsid w:val="00812B47"/>
    <w:rsid w:val="00813BF6"/>
    <w:rsid w:val="00841874"/>
    <w:rsid w:val="00865911"/>
    <w:rsid w:val="0086676B"/>
    <w:rsid w:val="008840E7"/>
    <w:rsid w:val="0089027D"/>
    <w:rsid w:val="008C502E"/>
    <w:rsid w:val="00904913"/>
    <w:rsid w:val="009276DC"/>
    <w:rsid w:val="0095118F"/>
    <w:rsid w:val="00953C09"/>
    <w:rsid w:val="009C1C8E"/>
    <w:rsid w:val="009F6624"/>
    <w:rsid w:val="00A67C9A"/>
    <w:rsid w:val="00AA7145"/>
    <w:rsid w:val="00AC49FE"/>
    <w:rsid w:val="00B007A7"/>
    <w:rsid w:val="00B14927"/>
    <w:rsid w:val="00B44158"/>
    <w:rsid w:val="00B77DA9"/>
    <w:rsid w:val="00BB4EDF"/>
    <w:rsid w:val="00BE24BC"/>
    <w:rsid w:val="00BF5069"/>
    <w:rsid w:val="00C3790F"/>
    <w:rsid w:val="00C5657F"/>
    <w:rsid w:val="00C56E90"/>
    <w:rsid w:val="00C62A92"/>
    <w:rsid w:val="00CA69B0"/>
    <w:rsid w:val="00CB1DD0"/>
    <w:rsid w:val="00CC63DF"/>
    <w:rsid w:val="00D328AF"/>
    <w:rsid w:val="00D35989"/>
    <w:rsid w:val="00D41AD6"/>
    <w:rsid w:val="00D90021"/>
    <w:rsid w:val="00DB12BA"/>
    <w:rsid w:val="00DB3DAE"/>
    <w:rsid w:val="00DB6D53"/>
    <w:rsid w:val="00DC596A"/>
    <w:rsid w:val="00DF707E"/>
    <w:rsid w:val="00E11AC0"/>
    <w:rsid w:val="00E34BE2"/>
    <w:rsid w:val="00E835B7"/>
    <w:rsid w:val="00F47C4F"/>
    <w:rsid w:val="00F86413"/>
    <w:rsid w:val="00F876E6"/>
    <w:rsid w:val="00F91127"/>
    <w:rsid w:val="00FA3BE0"/>
    <w:rsid w:val="00FA4609"/>
    <w:rsid w:val="00FB48F5"/>
    <w:rsid w:val="00FE62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header" w:uiPriority="9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ame w:val="Normal"/>
    <w:qFormat/>
    <w:rsid w:val="00FA4609"/>
    <w:pPr>
      <w:spacing w:before="120" w:after="120"/>
    </w:pPr>
    <w:rPr>
      <w:rFonts w:ascii="Arial" w:hAnsi="Arial" w:cs="Arial"/>
      <w:sz w:val="18"/>
      <w:szCs w:val="24"/>
    </w:rPr>
  </w:style>
  <w:style w:type="paragraph" w:styleId="Heading1">
    <w:name w:val="heading 1"/>
    <w:name w:val="heading 1"/>
    <w:basedOn w:val="Normal"/>
    <w:next w:val="Normal"/>
    <w:qFormat/>
    <w:rsid w:val="00D90021"/>
    <w:pPr>
      <w:keepNext/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Heading2">
    <w:name w:val="heading 2"/>
    <w:name w:val="heading 2"/>
    <w:basedOn w:val="Normal"/>
    <w:next w:val="Normal"/>
    <w:qFormat/>
    <w:rsid w:val="00D90021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name w:val="heading 3"/>
    <w:basedOn w:val="Normal"/>
    <w:next w:val="Normal"/>
    <w:qFormat/>
    <w:rsid w:val="00D90021"/>
    <w:pPr>
      <w:keepNext/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name w:val="heading 4"/>
    <w:basedOn w:val="Normal"/>
    <w:next w:val="Normal"/>
    <w:link w:val="Heading4Char"/>
    <w:unhideWhenUsed/>
    <w:qFormat/>
    <w:rsid w:val="000A4636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name w:val="heading 5"/>
    <w:basedOn w:val="Normal"/>
    <w:next w:val="Normal"/>
    <w:link w:val="Heading5Char"/>
    <w:unhideWhenUsed/>
    <w:qFormat/>
    <w:rsid w:val="000A4636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name w:val="Default Paragraph Font"/>
    <w:uiPriority w:val="1"/>
    <w:semiHidden/>
    <w:unhideWhenUsed/>
  </w:style>
  <w:style w:type="table" w:default="1" w:styleId="TableNormal">
    <w:name w:val="Normal Table"/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name w:val="No List"/>
    <w:uiPriority w:val="99"/>
    <w:semiHidden/>
    <w:unhideWhenUsed/>
  </w:style>
  <w:style w:type="paragraph" w:styleId="TOC1">
    <w:name w:val="toc 1"/>
    <w:name w:val="toc 1"/>
    <w:basedOn w:val="Normal"/>
    <w:next w:val="Normal"/>
    <w:autoRedefine/>
    <w:uiPriority w:val="39"/>
    <w:rsid w:val="00360CB9"/>
    <w:pPr>
      <w:spacing w:line="360" w:lineRule="auto"/>
    </w:pPr>
    <w:rPr>
      <w:b/>
    </w:rPr>
  </w:style>
  <w:style w:type="paragraph" w:styleId="TOC2">
    <w:name w:val="toc 2"/>
    <w:name w:val="toc 2"/>
    <w:basedOn w:val="Normal"/>
    <w:next w:val="Normal"/>
    <w:autoRedefine/>
    <w:uiPriority w:val="39"/>
    <w:rsid w:val="00360CB9"/>
    <w:pPr>
      <w:spacing w:line="360" w:lineRule="auto"/>
      <w:ind w:left="240"/>
    </w:pPr>
  </w:style>
  <w:style w:type="paragraph" w:styleId="TOC3">
    <w:name w:val="toc 3"/>
    <w:name w:val="toc 3"/>
    <w:basedOn w:val="Normal"/>
    <w:next w:val="Normal"/>
    <w:autoRedefine/>
    <w:uiPriority w:val="39"/>
    <w:rsid w:val="00360CB9"/>
    <w:pPr>
      <w:spacing w:line="360" w:lineRule="auto"/>
      <w:ind w:left="480"/>
    </w:pPr>
  </w:style>
  <w:style w:type="paragraph" w:styleId="TOC4">
    <w:name w:val="toc 4"/>
    <w:name w:val="toc 4"/>
    <w:basedOn w:val="Normal"/>
    <w:next w:val="Normal"/>
    <w:autoRedefine/>
    <w:uiPriority w:val="39"/>
    <w:rsid w:val="00360CB9"/>
    <w:pPr>
      <w:spacing w:line="360" w:lineRule="auto"/>
      <w:ind w:left="720"/>
    </w:pPr>
  </w:style>
  <w:style w:type="paragraph" w:styleId="TOC5">
    <w:name w:val="toc 5"/>
    <w:name w:val="toc 5"/>
    <w:basedOn w:val="Normal"/>
    <w:next w:val="Normal"/>
    <w:autoRedefine/>
    <w:semiHidden/>
    <w:rsid w:val="00360CB9"/>
    <w:pPr>
      <w:spacing w:line="360" w:lineRule="auto"/>
      <w:ind w:left="960"/>
    </w:pPr>
  </w:style>
  <w:style w:type="character" w:styleId="Hyperlink">
    <w:name w:val="Hyperlink"/>
    <w:name w:val="Hyperlink"/>
    <w:basedOn w:val="DefaultParagraphFont"/>
    <w:uiPriority w:val="99"/>
    <w:rsid w:val="00360CB9"/>
    <w:rPr>
      <w:color w:val="0000FF"/>
      <w:u w:val="single"/>
    </w:rPr>
  </w:style>
  <w:style w:type="paragraph" w:customStyle="1" w:styleId="AxureTOCHeading">
    <w:name w:val="AxureTOCHeading"/>
    <w:name w:val="AxureTOCHeading"/>
    <w:basedOn w:val="Normal"/>
    <w:rsid w:val="007B1C0B"/>
    <w:pPr>
      <w:spacing w:before="360"/>
      <w:jc w:val="center"/>
    </w:pPr>
    <w:rPr>
      <w:b/>
      <w:color w:val="404040" w:themeColor="text1" w:themeTint="BF"/>
      <w:sz w:val="24"/>
    </w:rPr>
  </w:style>
  <w:style w:type="paragraph" w:customStyle="1" w:styleId="AxureHeading1">
    <w:name w:val="AxureHeading1"/>
    <w:name w:val="AxureHeading1"/>
    <w:basedOn w:val="Normal"/>
    <w:rsid w:val="00FA4609"/>
    <w:pPr>
      <w:numPr>
        <w:numId w:val="4"/>
      </w:numPr>
      <w:spacing w:after="240"/>
    </w:pPr>
    <w:rPr>
      <w:b/>
      <w:color w:val="404040" w:themeColor="text1" w:themeTint="BF"/>
      <w:sz w:val="28"/>
    </w:rPr>
  </w:style>
  <w:style w:type="paragraph" w:customStyle="1" w:styleId="AxureHeading2">
    <w:name w:val="AxureHeading2"/>
    <w:name w:val="AxureHeading2"/>
    <w:basedOn w:val="Normal"/>
    <w:rsid w:val="00FA4609"/>
    <w:pPr>
      <w:numPr>
        <w:ilvl w:val="1"/>
        <w:numId w:val="4"/>
      </w:numPr>
    </w:pPr>
    <w:rPr>
      <w:b/>
      <w:color w:val="404040" w:themeColor="text1" w:themeTint="BF"/>
      <w:sz w:val="26"/>
    </w:rPr>
  </w:style>
  <w:style w:type="paragraph" w:customStyle="1" w:styleId="AxureHeading3">
    <w:name w:val="AxureHeading3"/>
    <w:name w:val="AxureHeading3"/>
    <w:basedOn w:val="Normal"/>
    <w:rsid w:val="00FA4609"/>
    <w:pPr>
      <w:numPr>
        <w:ilvl w:val="2"/>
        <w:numId w:val="4"/>
      </w:numPr>
      <w:spacing w:before="240"/>
    </w:pPr>
    <w:rPr>
      <w:b/>
      <w:color w:val="404040" w:themeColor="text1" w:themeTint="BF"/>
      <w:sz w:val="20"/>
    </w:rPr>
  </w:style>
  <w:style w:type="paragraph" w:customStyle="1" w:styleId="AxureHeading4">
    <w:name w:val="AxureHeading4"/>
    <w:name w:val="AxureHeading4"/>
    <w:basedOn w:val="Normal"/>
    <w:rsid w:val="00FA4609"/>
    <w:pPr>
      <w:numPr>
        <w:ilvl w:val="3"/>
        <w:numId w:val="4"/>
      </w:numPr>
      <w:spacing w:before="240"/>
    </w:pPr>
    <w:rPr>
      <w:b/>
      <w:i/>
      <w:color w:val="404040" w:themeColor="text1" w:themeTint="BF"/>
      <w:sz w:val="20"/>
    </w:rPr>
  </w:style>
  <w:style w:type="paragraph" w:customStyle="1" w:styleId="AxureTableHeaderText">
    <w:name w:val="AxureTableHeaderText"/>
    <w:name w:val="AxureTableHeaderText"/>
    <w:basedOn w:val="Normal"/>
    <w:rsid w:val="004D04E9"/>
    <w:pPr>
      <w:spacing w:before="60" w:after="60"/>
    </w:pPr>
    <w:rPr>
      <w:b/>
      <w:sz w:val="16"/>
    </w:rPr>
  </w:style>
  <w:style w:type="paragraph" w:customStyle="1" w:styleId="AxureTableNormalText">
    <w:name w:val="AxureTableNormalText"/>
    <w:name w:val="AxureTableNormalText"/>
    <w:basedOn w:val="Normal"/>
    <w:rsid w:val="00FB48F5"/>
    <w:pPr>
      <w:spacing w:before="60" w:after="60"/>
    </w:pPr>
    <w:rPr>
      <w:sz w:val="16"/>
    </w:rPr>
  </w:style>
  <w:style w:type="paragraph" w:customStyle="1" w:styleId="AxureHeadingBasic">
    <w:name w:val="AxureHeadingBasic"/>
    <w:name w:val="AxureHeadingBasic"/>
    <w:basedOn w:val="Normal"/>
    <w:rsid w:val="00FA4609"/>
    <w:pPr>
      <w:spacing w:before="240"/>
    </w:pPr>
    <w:rPr>
      <w:b/>
      <w:color w:val="404040" w:themeColor="text1" w:themeTint="BF"/>
      <w:u w:val="single"/>
    </w:rPr>
  </w:style>
  <w:style w:type="paragraph" w:styleId="DocumentMap">
    <w:name w:val="Document Map"/>
    <w:name w:val="Document Map"/>
    <w:basedOn w:val="Normal"/>
    <w:semiHidden/>
    <w:rsid w:val="00D90021"/>
    <w:pPr>
      <w:shd w:val="clear" w:color="auto" w:fill="000080"/>
    </w:pPr>
    <w:rPr>
      <w:rFonts w:ascii="Tahoma" w:hAnsi="Tahoma" w:cs="Tahoma"/>
      <w:sz w:val="20"/>
      <w:szCs w:val="20"/>
    </w:rPr>
  </w:style>
  <w:style w:type="table" w:styleId="TableGrid">
    <w:name w:val="Table Grid"/>
    <w:name w:val="Table Grid"/>
    <w:basedOn w:val="TableNormal"/>
    <w:rsid w:val="00D9002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name w:val="Balloon Text"/>
    <w:basedOn w:val="Normal"/>
    <w:link w:val="BalloonTextChar"/>
    <w:rsid w:val="007D14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name w:val="Balloon Text Char"/>
    <w:basedOn w:val="DefaultParagraphFont"/>
    <w:link w:val="BalloonText"/>
    <w:rsid w:val="007D1422"/>
    <w:rPr>
      <w:rFonts w:ascii="Tahoma" w:hAnsi="Tahoma" w:cs="Tahoma"/>
      <w:sz w:val="16"/>
      <w:szCs w:val="16"/>
    </w:rPr>
  </w:style>
  <w:style w:type="table" w:customStyle="1" w:styleId="AxureTableStyle">
    <w:name w:val="AxureTableStyle"/>
    <w:name w:val="AxureTableStyle"/>
    <w:basedOn w:val="TableNormal"/>
    <w:uiPriority w:val="99"/>
    <w:rsid w:val="00050CE1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rPr>
      <w:cantSplit/>
    </w:trPr>
    <w:tcPr>
      <w:shd w:val="clear" w:color="auto" w:fill="FFFFFF" w:themeFill="background1"/>
    </w:tcPr>
    <w:tblStylePr w:type="firstRow">
      <w:rPr>
        <w:b/>
      </w:rPr>
      <w:tblPr/>
      <w:trPr>
        <w:tblHeader/>
      </w:trPr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character" w:customStyle="1" w:styleId="Heading4Char">
    <w:name w:val="Heading 4 Char"/>
    <w:name w:val="Heading 4 Char"/>
    <w:basedOn w:val="DefaultParagraphFont"/>
    <w:link w:val="Heading4"/>
    <w:rsid w:val="000A4636"/>
    <w:rPr>
      <w:rFonts w:asciiTheme="majorHAnsi" w:eastAsiaTheme="majorEastAsia" w:hAnsiTheme="majorHAnsi" w:cstheme="majorBidi"/>
      <w:b/>
      <w:bCs/>
      <w:i/>
      <w:iCs/>
      <w:color w:val="4F81BD" w:themeColor="accent1"/>
      <w:sz w:val="18"/>
      <w:szCs w:val="24"/>
    </w:rPr>
  </w:style>
  <w:style w:type="character" w:customStyle="1" w:styleId="Heading5Char">
    <w:name w:val="Heading 5 Char"/>
    <w:name w:val="Heading 5 Char"/>
    <w:basedOn w:val="DefaultParagraphFont"/>
    <w:link w:val="Heading5"/>
    <w:rsid w:val="000A4636"/>
    <w:rPr>
      <w:rFonts w:asciiTheme="majorHAnsi" w:eastAsiaTheme="majorEastAsia" w:hAnsiTheme="majorHAnsi" w:cstheme="majorBidi"/>
      <w:color w:val="243F60" w:themeColor="accent1" w:themeShade="7F"/>
      <w:sz w:val="18"/>
      <w:szCs w:val="24"/>
    </w:rPr>
  </w:style>
  <w:style w:type="paragraph" w:customStyle="1" w:styleId="AxureImageParagraph">
    <w:name w:val="AxureImageParagraph"/>
    <w:name w:val="AxureImageParagraph"/>
    <w:basedOn w:val="Normal"/>
    <w:qFormat/>
    <w:rsid w:val="00FA3BE0"/>
    <w:pPr>
      <w:jc w:val="center"/>
    </w:pPr>
  </w:style>
  <w:style w:type="paragraph" w:styleId="NoSpacing">
    <w:name w:val="No Spacing"/>
    <w:name w:val="No Spacing"/>
    <w:link w:val="NoSpacingChar"/>
    <w:uiPriority w:val="1"/>
    <w:qFormat/>
    <w:rsid w:val="00093BE1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name w:val="No Spacing Char"/>
    <w:basedOn w:val="DefaultParagraphFont"/>
    <w:link w:val="NoSpacing"/>
    <w:uiPriority w:val="1"/>
    <w:rsid w:val="00093BE1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name w:val="header"/>
    <w:basedOn w:val="Normal"/>
    <w:link w:val="Head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name w:val="Header Char"/>
    <w:basedOn w:val="DefaultParagraphFont"/>
    <w:link w:val="Header"/>
    <w:uiPriority w:val="99"/>
    <w:rsid w:val="00093BE1"/>
    <w:rPr>
      <w:rFonts w:ascii="Arial" w:hAnsi="Arial" w:cs="Arial"/>
      <w:sz w:val="18"/>
      <w:szCs w:val="24"/>
    </w:rPr>
  </w:style>
  <w:style w:type="paragraph" w:styleId="Footer">
    <w:name w:val="footer"/>
    <w:name w:val="footer"/>
    <w:basedOn w:val="Normal"/>
    <w:link w:val="FooterChar"/>
    <w:uiPriority w:val="99"/>
    <w:rsid w:val="00093BE1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name w:val="Footer Char"/>
    <w:basedOn w:val="DefaultParagraphFont"/>
    <w:link w:val="Footer"/>
    <w:uiPriority w:val="99"/>
    <w:rsid w:val="00093BE1"/>
    <w:rPr>
      <w:rFonts w:ascii="Arial" w:hAnsi="Arial" w:cs="Arial"/>
      <w:sz w:val="18"/>
      <w:szCs w:val="24"/>
    </w:rPr>
  </w:style>
  <w:style w:type="character" w:styleId="PlaceholderText">
    <w:name w:val="Placeholder Text"/>
    <w:name w:val="Placeholder Text"/>
    <w:basedOn w:val="DefaultParagraphFont"/>
    <w:uiPriority w:val="99"/>
    <w:semiHidden/>
    <w:rsid w:val="008840E7"/>
    <w:rPr>
      <w:color w:val="808080"/>
    </w:rPr>
  </w:style>
  <w:style w:type="paragraph" w:customStyle="1" w:styleId="AxureHiddenParagraph">
    <w:name w:val="AxureHiddenParagraph"/>
    <w:name w:val="AxureHiddenParagraph"/>
    <w:basedOn w:val="Normal"/>
    <w:qFormat/>
    <w:rsid w:val="000C5777"/>
    <w:pPr>
      <w:spacing w:before="0" w:after="0"/>
    </w:pPr>
    <w:rPr>
      <w:sz w:val="2"/>
    </w:rPr>
  </w:style>
  <w:style w:type="paragraph" w:customStyle="1" w:styleId="Axure标题1">
    <w:name w:val="Axure标题1"/>
    <w:basedOn w:val="Normal"/>
    <w:rsid w:val="00DF0E9A"/>
    <w:pPr>
      <w:outlineLvl w:val="0"/>
      <w:spacing w:after="240"/>
    </w:pPr>
    <w:rPr>
      <w:b/>
      <w:color w:val="auto"/>
      <w:sz w:val="28"/>
    </w:rPr>
  </w:style>
  <w:style w:type="paragraph" w:customStyle="1" w:styleId="Axure标题2">
    <w:name w:val="AxureHeading2"/>
    <w:basedOn w:val="Normal"/>
    <w:rsid w:val="00DF0E9A"/>
    <w:pPr>
      <w:outlineLvl w:val="1"/>
    </w:pPr>
    <w:rPr>
      <w:b/>
      <w:color w:val="auto"/>
      <w:sz w:val="26"/>
    </w:rPr>
  </w:style>
  <w:style w:type="paragraph" w:customStyle="1" w:styleId="Axure标题3">
    <w:name w:val="AxureHeading3"/>
    <w:basedOn w:val="Normal"/>
    <w:rsid w:val="00DF0E9A"/>
    <w:pPr>
      <w:outlineLvl w:val="2"/>
      <w:spacing w:before="240"/>
    </w:pPr>
    <w:rPr>
      <w:b/>
      <w:color w:val="auto"/>
      <w:szCs w:val="20"/>
    </w:rPr>
  </w:style>
  <w:style w:type="paragraph" w:customStyle="1" w:styleId="Axure标题4">
    <w:name w:val="AxureHeading4"/>
    <w:basedOn w:val="Normal"/>
    <w:rsid w:val="00DF0E9A"/>
    <w:pPr>
      <w:outlineLvl w:val="3"/>
      <w:spacing w:before="240"/>
    </w:pPr>
    <w:rPr>
      <w:b/>
      <w:i/>
      <w:color w:val="auto"/>
      <w:sz w:val="20"/>
    </w:rPr>
  </w:style>
  <w:style w:type="paragraph" w:customStyle="1" w:styleId="Axure表格标题文本">
    <w:name w:val="Axure表格标题文本"/>
    <w:basedOn w:val="Normal"/>
    <w:rsid w:val="004D04E9"/>
    <w:pPr>
      <w:spacing w:before="60" w:after="60"/>
    </w:pPr>
    <w:rPr>
      <w:b/>
      <w:sz w:val="16"/>
    </w:rPr>
  </w:style>
  <w:style w:type="paragraph" w:customStyle="1" w:styleId="Axure表格正常文本">
    <w:name w:val="Axure表格正常文本"/>
    <w:basedOn w:val="Normal"/>
    <w:rsid w:val="00FB48F5"/>
    <w:pPr>
      <w:spacing w:before="60" w:after="60"/>
    </w:pPr>
    <w:rPr>
      <w:sz w:val="16"/>
    </w:rPr>
  </w:style>
  <w:style w:type="paragraph" w:customStyle="1" w:styleId="Axure基本标题">
    <w:name w:val="Axure基本标题"/>
    <w:basedOn w:val="Normal"/>
    <w:rsid w:val="00953C09"/>
    <w:pPr>
      <w:spacing w:before="240"/>
    </w:pPr>
    <w:rPr>
      <w:b/>
      <w:u w:val="single"/>
    </w:rPr>
  </w:style>
  <w:style w:type="table" w:customStyle="1" w:styleId="Axure表格样式">
    <w:name w:val="Axure表格样式"/>
    <w:basedOn w:val="TableNormal"/>
    <w:uiPriority w:val="99"/>
    <w:rsid w:val="00E11AC0"/>
    <w:rPr>
      <w:rFonts w:ascii="Arial" w:hAnsi="Arial"/>
      <w:sz w:val="16"/>
    </w:rPr>
    <w:tblPr>
      <w:tblStyleRowBandSize w:val="1"/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72" w:type="dxa"/>
        <w:bottom w:w="0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blPr/>
      <w:tcPr>
        <w:shd w:val="clear" w:color="auto" w:fill="D9D9D9" w:themeFill="background1" w:themeFillShade="D9"/>
      </w:tcPr>
    </w:tblStylePr>
    <w:tblStylePr w:type="band2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&#65279;<?xml version="1.0" encoding="UTF-8" standalone="yes"?>
<Relationships xmlns="http://schemas.openxmlformats.org/package/2006/relationships">
  <Relationship Id="rId8" Type="http://schemas.openxmlformats.org/officeDocument/2006/relationships/endnotes" Target="endnotes.xml" />
  <Relationship Id="rId13" Type="http://schemas.openxmlformats.org/officeDocument/2006/relationships/theme" Target="theme/theme1.xml" />
  <Relationship Id="rId3" Type="http://schemas.openxmlformats.org/officeDocument/2006/relationships/numbering" Target="numbering.xml" />
  <Relationship Id="rId7" Type="http://schemas.openxmlformats.org/officeDocument/2006/relationships/footnotes" Target="footnotes.xml" />
  <Relationship Id="rId12" Type="http://schemas.openxmlformats.org/officeDocument/2006/relationships/glossaryDocument" Target="glossary/document.xml" />
  <Relationship Id="rId2" Type="http://schemas.openxmlformats.org/officeDocument/2006/relationships/customXml" Target="../customXml/item2.xml" />
  <Relationship Id="rId1" Type="http://schemas.openxmlformats.org/officeDocument/2006/relationships/customXml" Target="../customXml/item1.xml" />
  <Relationship Id="rId6" Type="http://schemas.openxmlformats.org/officeDocument/2006/relationships/webSettings" Target="webSettings.xml" />
  <Relationship Id="rId11" Type="http://schemas.openxmlformats.org/officeDocument/2006/relationships/fontTable" Target="fontTable.xml" />
  <Relationship Id="rId5" Type="http://schemas.openxmlformats.org/officeDocument/2006/relationships/settings" Target="settings.xml" />
  <Relationship Id="rId10" Type="http://schemas.openxmlformats.org/officeDocument/2006/relationships/footer" Target="footer1.xml" />
  <Relationship Id="rId4" Type="http://schemas.openxmlformats.org/officeDocument/2006/relationships/styles" Target="styles.xml" />
  <Relationship Id="rId9" Type="http://schemas.openxmlformats.org/officeDocument/2006/relationships/header" Target="header1.xml" />
  <Relationship Id="rId_AXURE11" Type="http://schemas.openxmlformats.org/officeDocument/2006/relationships/image" Target="AXU0.png" />
  <Relationship Id="rId_AXURE12" Type="http://schemas.openxmlformats.org/officeDocument/2006/relationships/image" Target="AXU1.png" />
  <Relationship Id="rId_AXURE13" Type="http://schemas.openxmlformats.org/officeDocument/2006/relationships/image" Target="AXU2.png" />
  <Relationship Id="rId_AXURE14" Type="http://schemas.openxmlformats.org/officeDocument/2006/relationships/image" Target="AXU3.png" />
  <Relationship Id="rId_AXURE15" Type="http://schemas.openxmlformats.org/officeDocument/2006/relationships/image" Target="AXU4.png" />
  <Relationship Id="rId_AXURE16" Type="http://schemas.openxmlformats.org/officeDocument/2006/relationships/image" Target="AXU5.png" />
  <Relationship Id="rId_AXURE17" Type="http://schemas.openxmlformats.org/officeDocument/2006/relationships/image" Target="AXU6.png" />
  <Relationship Id="rId_AXURE18" Type="http://schemas.openxmlformats.org/officeDocument/2006/relationships/image" Target="AXU7.png" />
  <Relationship Id="rId_AXURE19" Type="http://schemas.openxmlformats.org/officeDocument/2006/relationships/image" Target="AXU8.png" />
  <Relationship Id="rId_AXURE20" Type="http://schemas.openxmlformats.org/officeDocument/2006/relationships/image" Target="AXU9.png" />
  <Relationship Id="rId_AXURE21" Type="http://schemas.openxmlformats.org/officeDocument/2006/relationships/image" Target="AXU10.png" />
  <Relationship Id="rId_AXURE22" Type="http://schemas.openxmlformats.org/officeDocument/2006/relationships/image" Target="AXU11.png" />
  <Relationship Id="rId_AXURE23" Type="http://schemas.openxmlformats.org/officeDocument/2006/relationships/image" Target="AXU12.png" />
  <Relationship Id="rId_AXURE24" Type="http://schemas.openxmlformats.org/officeDocument/2006/relationships/image" Target="AXU13.png" />
  <Relationship Id="rId_AXURE25" Type="http://schemas.openxmlformats.org/officeDocument/2006/relationships/image" Target="AXU14.png" />
  <Relationship Id="rId_AXURE26" Type="http://schemas.openxmlformats.org/officeDocument/2006/relationships/image" Target="AXU15.png" />
  <Relationship Id="rId_AXURE27" Type="http://schemas.openxmlformats.org/officeDocument/2006/relationships/image" Target="AXU16.png" />
  <Relationship Id="rId_AXURE28" Type="http://schemas.openxmlformats.org/officeDocument/2006/relationships/image" Target="AXU17.png" />
  <Relationship Id="rId_AXURE29" Type="http://schemas.openxmlformats.org/officeDocument/2006/relationships/image" Target="AXU18.png" />
  <Relationship Id="rId_AXURE30" Type="http://schemas.openxmlformats.org/officeDocument/2006/relationships/image" Target="AXU19.png" />
  <Relationship Id="rId_AXURE31" Type="http://schemas.openxmlformats.org/officeDocument/2006/relationships/image" Target="AXU20.png" />
  <Relationship Id="rId_AXURE32" Type="http://schemas.openxmlformats.org/officeDocument/2006/relationships/image" Target="AXU21.png" />
  <Relationship Id="rId_AXURE33" Type="http://schemas.openxmlformats.org/officeDocument/2006/relationships/image" Target="AXU22.png" />
  <Relationship Id="rId_AXURE34" Type="http://schemas.openxmlformats.org/officeDocument/2006/relationships/image" Target="AXU23.png" />
  <Relationship Id="rId_AXURE35" Type="http://schemas.openxmlformats.org/officeDocument/2006/relationships/image" Target="AXU24.png" />
  <Relationship Id="rId_AXURE36" Type="http://schemas.openxmlformats.org/officeDocument/2006/relationships/image" Target="AXU25.png" />
  <Relationship Id="rId_AXURE37" Type="http://schemas.openxmlformats.org/officeDocument/2006/relationships/image" Target="AXU26.png" />
  <Relationship Id="rId_AXURE38" Type="http://schemas.openxmlformats.org/officeDocument/2006/relationships/image" Target="AXU27.png" />
  <Relationship Id="rId_AXURE39" Type="http://schemas.openxmlformats.org/officeDocument/2006/relationships/image" Target="AXU28.png" />
  <Relationship Id="rId_AXURE40" Type="http://schemas.openxmlformats.org/officeDocument/2006/relationships/image" Target="AXU29.png" />
  <Relationship Id="rId_AXURE41" Type="http://schemas.openxmlformats.org/officeDocument/2006/relationships/image" Target="AXU30.png" />
  <Relationship Id="rId_AXURE42" Type="http://schemas.openxmlformats.org/officeDocument/2006/relationships/image" Target="AXU31.png" />
  <Relationship Id="rId_AXURE43" Type="http://schemas.openxmlformats.org/officeDocument/2006/relationships/image" Target="AXU32.png" />
  <Relationship Id="rId_AXURE44" Type="http://schemas.openxmlformats.org/officeDocument/2006/relationships/image" Target="AXU33.png" />
  <Relationship Id="rId_AXURE45" Type="http://schemas.openxmlformats.org/officeDocument/2006/relationships/image" Target="AXU34.png" />
  <Relationship Id="rId_AXURE46" Type="http://schemas.openxmlformats.org/officeDocument/2006/relationships/image" Target="AXU35.png" />
  <Relationship Id="rId_AXURE47" Type="http://schemas.openxmlformats.org/officeDocument/2006/relationships/image" Target="AXU36.png" />
  <Relationship Id="rId_AXURE48" Type="http://schemas.openxmlformats.org/officeDocument/2006/relationships/image" Target="AXU37.png" />
  <Relationship Id="rId_AXURE49" Type="http://schemas.openxmlformats.org/officeDocument/2006/relationships/image" Target="AXU38.png" />
  <Relationship Id="rId_AXURE50" Type="http://schemas.openxmlformats.org/officeDocument/2006/relationships/image" Target="AXU39.png" />
  <Relationship Id="rId_AXURE51" Type="http://schemas.openxmlformats.org/officeDocument/2006/relationships/image" Target="AXU40.png" />
  <Relationship Id="rId_AXURE52" Type="http://schemas.openxmlformats.org/officeDocument/2006/relationships/image" Target="AXU41.png" />
  <Relationship Id="rId_AXURE53" Type="http://schemas.openxmlformats.org/officeDocument/2006/relationships/image" Target="AXU42.png" />
  <Relationship Id="rId_AXURE54" Type="http://schemas.openxmlformats.org/officeDocument/2006/relationships/image" Target="AXU43.png" />
  <Relationship Id="rId_AXURE55" Type="http://schemas.openxmlformats.org/officeDocument/2006/relationships/image" Target="AXU44.png" />
  <Relationship Id="rId_AXURE56" Type="http://schemas.openxmlformats.org/officeDocument/2006/relationships/image" Target="AXU45.png" />
  <Relationship Id="rId_AXURE57" Type="http://schemas.openxmlformats.org/officeDocument/2006/relationships/image" Target="AXU46.png" />
  <Relationship Id="rId_AXURE58" Type="http://schemas.openxmlformats.org/officeDocument/2006/relationships/image" Target="AXU47.png" />
  <Relationship Id="rId_AXURE59" Type="http://schemas.openxmlformats.org/officeDocument/2006/relationships/image" Target="AXU48.png" />
  <Relationship Id="rId_AXURE60" Type="http://schemas.openxmlformats.org/officeDocument/2006/relationships/image" Target="AXU49.png" />
  <Relationship Id="rId_AXURE61" Type="http://schemas.openxmlformats.org/officeDocument/2006/relationships/image" Target="AXU50.png" />
  <Relationship Id="rId_AXURE62" Type="http://schemas.openxmlformats.org/officeDocument/2006/relationships/image" Target="AXU51.png" />
  <Relationship Id="rId_AXURE63" Type="http://schemas.openxmlformats.org/officeDocument/2006/relationships/image" Target="AXU52.png" />
  <Relationship Id="rId_AXURE64" Type="http://schemas.openxmlformats.org/officeDocument/2006/relationships/image" Target="AXU53.png" />
  <Relationship Id="rId_AXURE65" Type="http://schemas.openxmlformats.org/officeDocument/2006/relationships/image" Target="AXU54.png" />
  <Relationship Id="rId_AXURE66" Type="http://schemas.openxmlformats.org/officeDocument/2006/relationships/image" Target="AXU55.png" />
  <Relationship Id="rId_AXURE67" Type="http://schemas.openxmlformats.org/officeDocument/2006/relationships/image" Target="AXU56.png" />
  <Relationship Id="rId_AXURE68" Type="http://schemas.openxmlformats.org/officeDocument/2006/relationships/image" Target="AXU57.png" />
  <Relationship Id="rId_AXURE69" Type="http://schemas.openxmlformats.org/officeDocument/2006/relationships/image" Target="AXU58.png" />
  <Relationship Id="rId_AXURE70" Type="http://schemas.openxmlformats.org/officeDocument/2006/relationships/image" Target="AXU59.png" />
  <Relationship Id="rId_AXURE71" Type="http://schemas.openxmlformats.org/officeDocument/2006/relationships/image" Target="AXU60.png" />
  <Relationship Id="rId_AXURE72" Type="http://schemas.openxmlformats.org/officeDocument/2006/relationships/image" Target="AXU61.png" />
  <Relationship Id="rId_AXURE73" Type="http://schemas.openxmlformats.org/officeDocument/2006/relationships/image" Target="AXU62.png" />
  <Relationship Id="rId_AXURE74" Type="http://schemas.openxmlformats.org/officeDocument/2006/relationships/image" Target="AXU63.png" />
  <Relationship Id="rId_AXURE75" Type="http://schemas.openxmlformats.org/officeDocument/2006/relationships/image" Target="AXU64.png" />
  <Relationship Id="rId_AXURE76" Type="http://schemas.openxmlformats.org/officeDocument/2006/relationships/image" Target="AXU65.png" />
  <Relationship Id="rId_AXURE77" Type="http://schemas.openxmlformats.org/officeDocument/2006/relationships/image" Target="AXU66.png" />
  <Relationship Id="rId_AXURE78" Type="http://schemas.openxmlformats.org/officeDocument/2006/relationships/image" Target="AXU67.png" />
  <Relationship Id="rId_AXURE79" Type="http://schemas.openxmlformats.org/officeDocument/2006/relationships/image" Target="AXU68.png" />
  <Relationship Id="rId_AXURE80" Type="http://schemas.openxmlformats.org/officeDocument/2006/relationships/image" Target="AXU69.png" />
  <Relationship Id="rId_AXURE81" Type="http://schemas.openxmlformats.org/officeDocument/2006/relationships/image" Target="AXU70.png" />
  <Relationship Id="rId_AXURE82" Type="http://schemas.openxmlformats.org/officeDocument/2006/relationships/image" Target="AXU71.png" />
  <Relationship Id="rId_AXURE83" Type="http://schemas.openxmlformats.org/officeDocument/2006/relationships/image" Target="AXU72.png" />
  <Relationship Id="rId_AXURE84" Type="http://schemas.openxmlformats.org/officeDocument/2006/relationships/image" Target="AXU73.png" />
  <Relationship Id="rId_AXURE85" Type="http://schemas.openxmlformats.org/officeDocument/2006/relationships/image" Target="AXU74.png" />
  <Relationship Id="rId_AXURE86" Type="http://schemas.openxmlformats.org/officeDocument/2006/relationships/image" Target="AXU75.png" />
  <Relationship Id="rId_AXURE87" Type="http://schemas.openxmlformats.org/officeDocument/2006/relationships/image" Target="AXU76.png" />
  <Relationship Id="rId_AXURE88" Type="http://schemas.openxmlformats.org/officeDocument/2006/relationships/image" Target="AXU77.png" />
  <Relationship Id="rId_AXURE89" Type="http://schemas.openxmlformats.org/officeDocument/2006/relationships/image" Target="AXU78.png" />
  <Relationship Id="rId_AXURE90" Type="http://schemas.openxmlformats.org/officeDocument/2006/relationships/image" Target="AXU79.png" />
  <Relationship Id="rId_AXURE91" Type="http://schemas.openxmlformats.org/officeDocument/2006/relationships/image" Target="AXU80.png" />
  <Relationship Id="rId_AXURE92" Type="http://schemas.openxmlformats.org/officeDocument/2006/relationships/image" Target="AXU81.png" />
  <Relationship Id="rId_AXURE93" Type="http://schemas.openxmlformats.org/officeDocument/2006/relationships/image" Target="AXU82.png" />
  <Relationship Id="rId_AXURE94" Type="http://schemas.openxmlformats.org/officeDocument/2006/relationships/image" Target="AXU83.png" />
  <Relationship Id="rId_AXURE95" Type="http://schemas.openxmlformats.org/officeDocument/2006/relationships/image" Target="AXU84.png" />
  <Relationship Id="rId_AXURE96" Type="http://schemas.openxmlformats.org/officeDocument/2006/relationships/image" Target="AXU85.png" />
  <Relationship Id="rId_AXURE97" Type="http://schemas.openxmlformats.org/officeDocument/2006/relationships/image" Target="AXU86.png" />
  <Relationship Id="rId_AXURE98" Type="http://schemas.openxmlformats.org/officeDocument/2006/relationships/image" Target="AXU87.png" />
  <Relationship Id="rId_AXURE99" Type="http://schemas.openxmlformats.org/officeDocument/2006/relationships/image" Target="AXU88.png" />
  <Relationship Id="rId_AXURE100" Type="http://schemas.openxmlformats.org/officeDocument/2006/relationships/image" Target="AXU89.png" />
  <Relationship Id="rId_AXURE101" Type="http://schemas.openxmlformats.org/officeDocument/2006/relationships/image" Target="AXU90.png" />
  <Relationship Id="rId_AXURE102" Type="http://schemas.openxmlformats.org/officeDocument/2006/relationships/image" Target="AXU91.png" />
  <Relationship Id="rId_AXURE103" Type="http://schemas.openxmlformats.org/officeDocument/2006/relationships/image" Target="AXU92.png" />
  <Relationship Id="rId_AXURE104" Type="http://schemas.openxmlformats.org/officeDocument/2006/relationships/image" Target="AXU93.png" />
  <Relationship Id="rId_AXURE105" Type="http://schemas.openxmlformats.org/officeDocument/2006/relationships/image" Target="AXU94.png" />
  <Relationship Id="rId_AXURE106" Type="http://schemas.openxmlformats.org/officeDocument/2006/relationships/image" Target="AXU95.png" />
  <Relationship Id="rId_AXURE107" Type="http://schemas.openxmlformats.org/officeDocument/2006/relationships/image" Target="AXU96.png" />
  <Relationship Id="rId_AXURE108" Type="http://schemas.openxmlformats.org/officeDocument/2006/relationships/image" Target="AXU97.png" />
  <Relationship Id="rId_AXURE109" Type="http://schemas.openxmlformats.org/officeDocument/2006/relationships/image" Target="AXU98.png" />
  <Relationship Id="rId_AXURE110" Type="http://schemas.openxmlformats.org/officeDocument/2006/relationships/image" Target="AXU99.png" />
  <Relationship Id="rId_AXURE111" Type="http://schemas.openxmlformats.org/officeDocument/2006/relationships/image" Target="AXU100.png" />
  <Relationship Id="rId_AXURE112" Type="http://schemas.openxmlformats.org/officeDocument/2006/relationships/image" Target="AXU101.png" />
  <Relationship Id="rId_AXURE113" Type="http://schemas.openxmlformats.org/officeDocument/2006/relationships/image" Target="AXU102.png" />
  <Relationship Id="rId_AXURE114" Type="http://schemas.openxmlformats.org/officeDocument/2006/relationships/image" Target="AXU103.png" />
  <Relationship Id="rId_AXURE115" Type="http://schemas.openxmlformats.org/officeDocument/2006/relationships/image" Target="AXU104.png" />
  <Relationship Id="rId_AXURE116" Type="http://schemas.openxmlformats.org/officeDocument/2006/relationships/image" Target="AXU105.png" />
  <Relationship Id="rId_AXURE117" Type="http://schemas.openxmlformats.org/officeDocument/2006/relationships/image" Target="AXU106.png" />
  <Relationship Id="rId_AXURE118" Type="http://schemas.openxmlformats.org/officeDocument/2006/relationships/image" Target="AXU107.png" />
  <Relationship Id="rId_AXURE119" Type="http://schemas.openxmlformats.org/officeDocument/2006/relationships/image" Target="AXU108.png" />
  <Relationship Id="rId_AXURE120" Type="http://schemas.openxmlformats.org/officeDocument/2006/relationships/image" Target="AXU109.png" />
  <Relationship Id="rId_AXURE121" Type="http://schemas.openxmlformats.org/officeDocument/2006/relationships/image" Target="AXU110.png" />
  <Relationship Id="rId_AXURE122" Type="http://schemas.openxmlformats.org/officeDocument/2006/relationships/image" Target="AXU111.png" />
  <Relationship Id="rId_AXURE123" Type="http://schemas.openxmlformats.org/officeDocument/2006/relationships/image" Target="AXU112.png" />
  <Relationship Id="rId_AXURE124" Type="http://schemas.openxmlformats.org/officeDocument/2006/relationships/image" Target="AXU113.png" />
  <Relationship Id="rId_AXURE125" Type="http://schemas.openxmlformats.org/officeDocument/2006/relationships/image" Target="AXU114.png" />
  <Relationship Id="rId_AXURE126" Type="http://schemas.openxmlformats.org/officeDocument/2006/relationships/image" Target="AXU115.png" />
  <Relationship Id="rId_AXURE127" Type="http://schemas.openxmlformats.org/officeDocument/2006/relationships/image" Target="AXU116.png" />
  <Relationship Id="rId_AXURE128" Type="http://schemas.openxmlformats.org/officeDocument/2006/relationships/image" Target="AXU117.png" />
  <Relationship Id="rId_AXURE129" Type="http://schemas.openxmlformats.org/officeDocument/2006/relationships/image" Target="AXU118.png" />
  <Relationship Id="rId_AXURE130" Type="http://schemas.openxmlformats.org/officeDocument/2006/relationships/image" Target="AXU119.png" />
  <Relationship Id="rId_AXURE131" Type="http://schemas.openxmlformats.org/officeDocument/2006/relationships/image" Target="AXU120.png" />
  <Relationship Id="rId_AXURE132" Type="http://schemas.openxmlformats.org/officeDocument/2006/relationships/image" Target="AXU121.png" />
  <Relationship Id="rId_AXURE133" Type="http://schemas.openxmlformats.org/officeDocument/2006/relationships/image" Target="AXU122.png" />
  <Relationship Id="rId_AXURE134" Type="http://schemas.openxmlformats.org/officeDocument/2006/relationships/image" Target="AXU123.png" />
  <Relationship Id="rId_AXURE135" Type="http://schemas.openxmlformats.org/officeDocument/2006/relationships/image" Target="AXU124.png" />
  <Relationship Id="rId_AXURE136" Type="http://schemas.openxmlformats.org/officeDocument/2006/relationships/image" Target="AXU125.png" />
  <Relationship Id="rId_AXURE137" Type="http://schemas.openxmlformats.org/officeDocument/2006/relationships/image" Target="AXU126.png" />
  <Relationship Id="rId_AXURE138" Type="http://schemas.openxmlformats.org/officeDocument/2006/relationships/image" Target="AXU127.png" />
  <Relationship Id="rId_AXURE139" Type="http://schemas.openxmlformats.org/officeDocument/2006/relationships/image" Target="AXU128.png" />
  <Relationship Id="rId_AXURE140" Type="http://schemas.openxmlformats.org/officeDocument/2006/relationships/image" Target="AXU129.png" />
  <Relationship Id="rId_AXURE141" Type="http://schemas.openxmlformats.org/officeDocument/2006/relationships/image" Target="AXU130.png" />
  <Relationship Id="rId_AXURE142" Type="http://schemas.openxmlformats.org/officeDocument/2006/relationships/image" Target="AXU131.png" />
  <Relationship Id="rId_AXURE143" Type="http://schemas.openxmlformats.org/officeDocument/2006/relationships/image" Target="AXU132.png" />
  <Relationship Id="rId_AXURE144" Type="http://schemas.openxmlformats.org/officeDocument/2006/relationships/image" Target="AXU133.png" />
  <Relationship Id="rId_AXURE145" Type="http://schemas.openxmlformats.org/officeDocument/2006/relationships/image" Target="AXU134.png" />
  <Relationship Id="rId_AXURE146" Type="http://schemas.openxmlformats.org/officeDocument/2006/relationships/image" Target="AXU135.png" />
  <Relationship Id="rId_AXURE147" Type="http://schemas.openxmlformats.org/officeDocument/2006/relationships/image" Target="AXU136.png" />
  <Relationship Id="rId_AXURE148" Type="http://schemas.openxmlformats.org/officeDocument/2006/relationships/image" Target="AXU137.png" />
  <Relationship Id="rId_AXURE149" Type="http://schemas.openxmlformats.org/officeDocument/2006/relationships/image" Target="AXU138.png" />
  <Relationship Id="rId_AXURE150" Type="http://schemas.openxmlformats.org/officeDocument/2006/relationships/image" Target="AXU139.png" />
  <Relationship Id="rId_AXURE151" Type="http://schemas.openxmlformats.org/officeDocument/2006/relationships/image" Target="AXU140.png" />
  <Relationship Id="rId_AXURE152" Type="http://schemas.openxmlformats.org/officeDocument/2006/relationships/image" Target="AXU141.png" />
  <Relationship Id="rId_AXURE153" Type="http://schemas.openxmlformats.org/officeDocument/2006/relationships/image" Target="AXU142.png" />
  <Relationship Id="rId_AXURE154" Type="http://schemas.openxmlformats.org/officeDocument/2006/relationships/image" Target="AXU143.png" />
  <Relationship Id="rId_AXURE155" Type="http://schemas.openxmlformats.org/officeDocument/2006/relationships/image" Target="AXU144.png" />
  <Relationship Id="rId_AXURE156" Type="http://schemas.openxmlformats.org/officeDocument/2006/relationships/image" Target="AXU145.png" />
  <Relationship Id="rId_AXURE157" Type="http://schemas.openxmlformats.org/officeDocument/2006/relationships/image" Target="AXU146.png" />
  <Relationship Id="rId_AXURE158" Type="http://schemas.openxmlformats.org/officeDocument/2006/relationships/image" Target="AXU147.png" />
  <Relationship Id="rId_AXURE159" Type="http://schemas.openxmlformats.org/officeDocument/2006/relationships/image" Target="AXU148.png" />
  <Relationship Id="rId_AXURE160" Type="http://schemas.openxmlformats.org/officeDocument/2006/relationships/image" Target="AXU149.png" />
  <Relationship Id="rId_AXURE161" Type="http://schemas.openxmlformats.org/officeDocument/2006/relationships/image" Target="AXU150.png" />
  <Relationship Id="rId_AXURE162" Type="http://schemas.openxmlformats.org/officeDocument/2006/relationships/image" Target="AXU151.png" />
  <Relationship Id="rId_AXURE163" Type="http://schemas.openxmlformats.org/officeDocument/2006/relationships/image" Target="AXU152.png" />
  <Relationship Id="rId_AXURE164" Type="http://schemas.openxmlformats.org/officeDocument/2006/relationships/image" Target="AXU153.png" />
  <Relationship Id="rId_AXURE165" Type="http://schemas.openxmlformats.org/officeDocument/2006/relationships/image" Target="AXU154.png" />
  <Relationship Id="rId_AXURE166" Type="http://schemas.openxmlformats.org/officeDocument/2006/relationships/image" Target="AXU155.png" />
  <Relationship Id="rId_AXURE167" Type="http://schemas.openxmlformats.org/officeDocument/2006/relationships/image" Target="AXU156.png" />
  <Relationship Id="rId_AXURE168" Type="http://schemas.openxmlformats.org/officeDocument/2006/relationships/image" Target="AXU157.png" />
  <Relationship Id="rId_AXURE169" Type="http://schemas.openxmlformats.org/officeDocument/2006/relationships/image" Target="AXU158.png" />
  <Relationship Id="rId_AXURE170" Type="http://schemas.openxmlformats.org/officeDocument/2006/relationships/image" Target="AXU159.png" />
  <Relationship Id="rId_AXURE171" Type="http://schemas.openxmlformats.org/officeDocument/2006/relationships/image" Target="AXU160.png" />
  <Relationship Id="rId_AXURE172" Type="http://schemas.openxmlformats.org/officeDocument/2006/relationships/image" Target="AXU161.png" />
  <Relationship Id="rId_AXURE173" Type="http://schemas.openxmlformats.org/officeDocument/2006/relationships/image" Target="AXU162.png" />
  <Relationship Id="rId_AXURE174" Type="http://schemas.openxmlformats.org/officeDocument/2006/relationships/image" Target="AXU163.png" />
  <Relationship Id="rId_AXURE175" Type="http://schemas.openxmlformats.org/officeDocument/2006/relationships/image" Target="AXU164.png" />
  <Relationship Id="rId_AXURE176" Type="http://schemas.openxmlformats.org/officeDocument/2006/relationships/image" Target="AXU165.png" />
  <Relationship Id="rId_AXURE177" Type="http://schemas.openxmlformats.org/officeDocument/2006/relationships/image" Target="AXU166.png" />
  <Relationship Id="rId_AXURE178" Type="http://schemas.openxmlformats.org/officeDocument/2006/relationships/image" Target="AXU167.png" />
  <Relationship Id="rId_AXURE179" Type="http://schemas.openxmlformats.org/officeDocument/2006/relationships/image" Target="AXU168.png" />
  <Relationship Id="rId_AXURE180" Type="http://schemas.openxmlformats.org/officeDocument/2006/relationships/image" Target="AXU169.png" />
  <Relationship Id="rId_AXURE181" Type="http://schemas.openxmlformats.org/officeDocument/2006/relationships/image" Target="AXU170.png" />
  <Relationship Id="rId_AXURE182" Type="http://schemas.openxmlformats.org/officeDocument/2006/relationships/image" Target="AXU171.png" />
  <Relationship Id="rId_AXURE183" Type="http://schemas.openxmlformats.org/officeDocument/2006/relationships/image" Target="AXU172.png" />
  <Relationship Id="rId_AXURE184" Type="http://schemas.openxmlformats.org/officeDocument/2006/relationships/image" Target="AXU173.png" />
  <Relationship Id="rId_AXURE185" Type="http://schemas.openxmlformats.org/officeDocument/2006/relationships/image" Target="AXU174.png" />
  <Relationship Id="rId_AXURE186" Type="http://schemas.openxmlformats.org/officeDocument/2006/relationships/image" Target="AXU175.png" />
  <Relationship Id="rId_AXURE187" Type="http://schemas.openxmlformats.org/officeDocument/2006/relationships/image" Target="AXU176.png" />
  <Relationship Id="rId_AXURE188" Type="http://schemas.openxmlformats.org/officeDocument/2006/relationships/image" Target="AXU177.png" />
  <Relationship Id="rId_AXURE189" Type="http://schemas.openxmlformats.org/officeDocument/2006/relationships/image" Target="AXU178.png" />
  <Relationship Id="rId_AXURE190" Type="http://schemas.openxmlformats.org/officeDocument/2006/relationships/image" Target="AXU179.png" />
  <Relationship Id="rId_AXURE191" Type="http://schemas.openxmlformats.org/officeDocument/2006/relationships/image" Target="AXU180.png" />
  <Relationship Id="rId_AXURE192" Type="http://schemas.openxmlformats.org/officeDocument/2006/relationships/image" Target="AXU181.png" />
  <Relationship Id="rId_AXURE193" Type="http://schemas.openxmlformats.org/officeDocument/2006/relationships/image" Target="AXU182.png" />
  <Relationship Id="rId_AXURE194" Type="http://schemas.openxmlformats.org/officeDocument/2006/relationships/image" Target="AXU183.png" />
  <Relationship Id="rId_AXURE195" Type="http://schemas.openxmlformats.org/officeDocument/2006/relationships/image" Target="AXU184.png" />
  <Relationship Id="rId_AXURE196" Type="http://schemas.openxmlformats.org/officeDocument/2006/relationships/image" Target="AXU185.png" />
  <Relationship Id="rId_AXURE197" Type="http://schemas.openxmlformats.org/officeDocument/2006/relationships/image" Target="AXU186.png" />
  <Relationship Id="rId_AXURE198" Type="http://schemas.openxmlformats.org/officeDocument/2006/relationships/image" Target="AXU187.png" />
  <Relationship Id="rId_AXURE199" Type="http://schemas.openxmlformats.org/officeDocument/2006/relationships/image" Target="AXU188.png" />
  <Relationship Id="rId_AXURE200" Type="http://schemas.openxmlformats.org/officeDocument/2006/relationships/image" Target="AXU189.png" />
  <Relationship Id="rId_AXURE201" Type="http://schemas.openxmlformats.org/officeDocument/2006/relationships/image" Target="AXU190.png" />
  <Relationship Id="rId_AXURE202" Type="http://schemas.openxmlformats.org/officeDocument/2006/relationships/image" Target="AXU191.png" />
  <Relationship Id="rId_AXURE203" Type="http://schemas.openxmlformats.org/officeDocument/2006/relationships/image" Target="AXU192.png" />
  <Relationship Id="rId_AXURE204" Type="http://schemas.openxmlformats.org/officeDocument/2006/relationships/image" Target="AXU193.png" />
  <Relationship Id="rId_AXURE205" Type="http://schemas.openxmlformats.org/officeDocument/2006/relationships/image" Target="AXU194.png" />
  <Relationship Id="rId_AXURE206" Type="http://schemas.openxmlformats.org/officeDocument/2006/relationships/image" Target="AXU195.png" />
  <Relationship Id="rId_AXURE207" Type="http://schemas.openxmlformats.org/officeDocument/2006/relationships/image" Target="AXU196.png" />
  <Relationship Id="rId_AXURE208" Type="http://schemas.openxmlformats.org/officeDocument/2006/relationships/image" Target="AXU197.png" />
  <Relationship Id="rId_AXURE209" Type="http://schemas.openxmlformats.org/officeDocument/2006/relationships/image" Target="AXU198.png" />
  <Relationship Id="rId_AXURE210" Type="http://schemas.openxmlformats.org/officeDocument/2006/relationships/image" Target="AXU199.png" />
  <Relationship Id="rId_AXURE211" Type="http://schemas.openxmlformats.org/officeDocument/2006/relationships/image" Target="AXU200.png" />
  <Relationship Id="rId_AXURE212" Type="http://schemas.openxmlformats.org/officeDocument/2006/relationships/image" Target="AXU201.png" />
  <Relationship Id="rId_AXURE213" Type="http://schemas.openxmlformats.org/officeDocument/2006/relationships/image" Target="AXU202.png" />
  <Relationship Id="rId_AXURE214" Type="http://schemas.openxmlformats.org/officeDocument/2006/relationships/image" Target="AXU203.png" />
  <Relationship Id="rId_AXURE215" Type="http://schemas.openxmlformats.org/officeDocument/2006/relationships/image" Target="AXU204.png" />
  <Relationship Id="rId_AXURE216" Type="http://schemas.openxmlformats.org/officeDocument/2006/relationships/image" Target="AXU205.png" />
  <Relationship Id="rId_AXURE217" Type="http://schemas.openxmlformats.org/officeDocument/2006/relationships/image" Target="AXU206.png" />
  <Relationship Id="rId_AXURE218" Type="http://schemas.openxmlformats.org/officeDocument/2006/relationships/image" Target="AXU207.png" />
  <Relationship Id="rId_AXURE219" Type="http://schemas.openxmlformats.org/officeDocument/2006/relationships/image" Target="AXU208.png" />
  <Relationship Id="rId_AXURE220" Type="http://schemas.openxmlformats.org/officeDocument/2006/relationships/image" Target="AXU209.png" />
  <Relationship Id="rId_AXURE221" Type="http://schemas.openxmlformats.org/officeDocument/2006/relationships/image" Target="AXU210.png" />
  <Relationship Id="rId_AXURE222" Type="http://schemas.openxmlformats.org/officeDocument/2006/relationships/image" Target="AXU211.png" />
  <Relationship Id="rId_AXURE223" Type="http://schemas.openxmlformats.org/officeDocument/2006/relationships/image" Target="AXU212.png" />
  <Relationship Id="rId_AXURE224" Type="http://schemas.openxmlformats.org/officeDocument/2006/relationships/image" Target="AXU213.png" />
  <Relationship Id="rId_AXURE225" Type="http://schemas.openxmlformats.org/officeDocument/2006/relationships/image" Target="AXU214.png" />
  <Relationship Id="rId_AXURE226" Type="http://schemas.openxmlformats.org/officeDocument/2006/relationships/image" Target="AXU215.png" />
  <Relationship Id="rId_AXURE227" Type="http://schemas.openxmlformats.org/officeDocument/2006/relationships/image" Target="AXU216.png" />
  <Relationship Id="rId_AXURE228" Type="http://schemas.openxmlformats.org/officeDocument/2006/relationships/image" Target="AXU217.png" />
  <Relationship Id="rId_AXURE229" Type="http://schemas.openxmlformats.org/officeDocument/2006/relationships/image" Target="AXU218.png" />
  <Relationship Id="rId_AXURE230" Type="http://schemas.openxmlformats.org/officeDocument/2006/relationships/image" Target="AXU219.png" />
  <Relationship Id="rId_AXURE231" Type="http://schemas.openxmlformats.org/officeDocument/2006/relationships/image" Target="AXU220.png" />
  <Relationship Id="rId_AXURE232" Type="http://schemas.openxmlformats.org/officeDocument/2006/relationships/image" Target="AXU221.png" />
  <Relationship Id="rId_AXURE233" Type="http://schemas.openxmlformats.org/officeDocument/2006/relationships/image" Target="AXU222.png" />
  <Relationship Id="rId_AXURE234" Type="http://schemas.openxmlformats.org/officeDocument/2006/relationships/image" Target="AXU223.png" />
  <Relationship Id="rId_AXURE235" Type="http://schemas.openxmlformats.org/officeDocument/2006/relationships/image" Target="AXU224.png" />
  <Relationship Id="rId_AXURE236" Type="http://schemas.openxmlformats.org/officeDocument/2006/relationships/image" Target="AXU225.png" />
  <Relationship Id="rId_AXURE237" Type="http://schemas.openxmlformats.org/officeDocument/2006/relationships/image" Target="AXU226.png" />
  <Relationship Id="rId_AXURE238" Type="http://schemas.openxmlformats.org/officeDocument/2006/relationships/image" Target="AXU227.png" />
  <Relationship Id="rId_AXURE239" Type="http://schemas.openxmlformats.org/officeDocument/2006/relationships/image" Target="AXU228.png" />
  <Relationship Id="rId_AXURE240" Type="http://schemas.openxmlformats.org/officeDocument/2006/relationships/image" Target="AXU229.png" />
  <Relationship Id="rId_AXURE241" Type="http://schemas.openxmlformats.org/officeDocument/2006/relationships/image" Target="AXU230.png" />
  <Relationship Id="rId_AXURE242" Type="http://schemas.openxmlformats.org/officeDocument/2006/relationships/image" Target="AXU231.png" />
  <Relationship Id="rId_AXURE243" Type="http://schemas.openxmlformats.org/officeDocument/2006/relationships/image" Target="AXU232.png" />
  <Relationship Id="rId_AXURE244" Type="http://schemas.openxmlformats.org/officeDocument/2006/relationships/image" Target="AXU233.png" />
  <Relationship Id="rId_AXURE245" Type="http://schemas.openxmlformats.org/officeDocument/2006/relationships/image" Target="AXU234.png" />
  <Relationship Id="rId_AXURE246" Type="http://schemas.openxmlformats.org/officeDocument/2006/relationships/image" Target="AXU235.png" />
  <Relationship Id="rId_AXURE247" Type="http://schemas.openxmlformats.org/officeDocument/2006/relationships/image" Target="AXU236.png" />
  <Relationship Id="rId_AXURE248" Type="http://schemas.openxmlformats.org/officeDocument/2006/relationships/image" Target="AXU237.png" />
  <Relationship Id="rId_AXURE249" Type="http://schemas.openxmlformats.org/officeDocument/2006/relationships/image" Target="AXU238.png" />
  <Relationship Id="rId_AXURE250" Type="http://schemas.openxmlformats.org/officeDocument/2006/relationships/image" Target="AXU239.png" />
  <Relationship Id="rId_AXURE251" Type="http://schemas.openxmlformats.org/officeDocument/2006/relationships/image" Target="AXU240.png" />
  <Relationship Id="rId_AXURE252" Type="http://schemas.openxmlformats.org/officeDocument/2006/relationships/image" Target="AXU241.png" />
  <Relationship Id="rId_AXURE253" Type="http://schemas.openxmlformats.org/officeDocument/2006/relationships/image" Target="AXU242.png" />
  <Relationship Id="rId_AXURE254" Type="http://schemas.openxmlformats.org/officeDocument/2006/relationships/image" Target="AXU243.png" />
  <Relationship Id="rId_AXURE255" Type="http://schemas.openxmlformats.org/officeDocument/2006/relationships/image" Target="AXU244.png" />
  <Relationship Id="rId_AXURE256" Type="http://schemas.openxmlformats.org/officeDocument/2006/relationships/image" Target="AXU245.png" />
  <Relationship Id="rId_AXURE257" Type="http://schemas.openxmlformats.org/officeDocument/2006/relationships/image" Target="AXU246.png" />
  <Relationship Id="rId_AXURE258" Type="http://schemas.openxmlformats.org/officeDocument/2006/relationships/image" Target="AXU247.png" />
  <Relationship Id="rId_AXURE259" Type="http://schemas.openxmlformats.org/officeDocument/2006/relationships/image" Target="AXU248.png" />
  <Relationship Id="rId_AXURE260" Type="http://schemas.openxmlformats.org/officeDocument/2006/relationships/image" Target="AXU249.png" />
  <Relationship Id="rId_AXURE261" Type="http://schemas.openxmlformats.org/officeDocument/2006/relationships/image" Target="AXU250.png" />
  <Relationship Id="rId_AXURE262" Type="http://schemas.openxmlformats.org/officeDocument/2006/relationships/image" Target="AXU251.png" />
  <Relationship Id="rId_AXURE263" Type="http://schemas.openxmlformats.org/officeDocument/2006/relationships/image" Target="AXU252.png" />
  <Relationship Id="rId_AXURE264" Type="http://schemas.openxmlformats.org/officeDocument/2006/relationships/image" Target="AXU253.png" />
  <Relationship Id="rId_AXURE265" Type="http://schemas.openxmlformats.org/officeDocument/2006/relationships/image" Target="AXU254.png" />
  <Relationship Id="rId_AXURE266" Type="http://schemas.openxmlformats.org/officeDocument/2006/relationships/image" Target="AXU255.png" />
  <Relationship Id="rId_AXURE267" Type="http://schemas.openxmlformats.org/officeDocument/2006/relationships/image" Target="AXU256.png" />
  <Relationship Id="rId_AXURE268" Type="http://schemas.openxmlformats.org/officeDocument/2006/relationships/image" Target="AXU257.png" />
  <Relationship Id="rId_AXURE269" Type="http://schemas.openxmlformats.org/officeDocument/2006/relationships/image" Target="AXU258.png" />
  <Relationship Id="rId_AXURE270" Type="http://schemas.openxmlformats.org/officeDocument/2006/relationships/image" Target="AXU259.png" />
  <Relationship Id="rId_AXURE271" Type="http://schemas.openxmlformats.org/officeDocument/2006/relationships/image" Target="AXU260.png" />
  <Relationship Id="rId_AXURE272" Type="http://schemas.openxmlformats.org/officeDocument/2006/relationships/image" Target="AXU261.png" />
  <Relationship Id="rId_AXURE273" Type="http://schemas.openxmlformats.org/officeDocument/2006/relationships/image" Target="AXU262.png" />
  <Relationship Id="rId_AXURE274" Type="http://schemas.openxmlformats.org/officeDocument/2006/relationships/image" Target="AXU263.png" />
  <Relationship Id="rId_AXURE275" Type="http://schemas.openxmlformats.org/officeDocument/2006/relationships/image" Target="AXU264.png" />
  <Relationship Id="rId_AXURE276" Type="http://schemas.openxmlformats.org/officeDocument/2006/relationships/image" Target="AXU265.png" />
  <Relationship Id="rId_AXURE277" Type="http://schemas.openxmlformats.org/officeDocument/2006/relationships/image" Target="AXU266.png" />
  <Relationship Id="rId_AXURE278" Type="http://schemas.openxmlformats.org/officeDocument/2006/relationships/image" Target="AXU267.png" />
  <Relationship Id="rId_AXURE279" Type="http://schemas.openxmlformats.org/officeDocument/2006/relationships/image" Target="AXU268.png" />
  <Relationship Id="rId_AXURE280" Type="http://schemas.openxmlformats.org/officeDocument/2006/relationships/image" Target="AXU269.png" />
  <Relationship Id="rId_AXURE281" Type="http://schemas.openxmlformats.org/officeDocument/2006/relationships/image" Target="AXU270.png" />
  <Relationship Id="rId_AXURE282" Type="http://schemas.openxmlformats.org/officeDocument/2006/relationships/image" Target="AXU271.png" />
  <Relationship Id="rId_AXURE283" Type="http://schemas.openxmlformats.org/officeDocument/2006/relationships/image" Target="AXU272.png" />
  <Relationship Id="rId_AXURE284" Type="http://schemas.openxmlformats.org/officeDocument/2006/relationships/image" Target="AXU273.png" />
  <Relationship Id="rId_AXURE285" Type="http://schemas.openxmlformats.org/officeDocument/2006/relationships/image" Target="AXU274.png" />
  <Relationship Id="rId_AXURE286" Type="http://schemas.openxmlformats.org/officeDocument/2006/relationships/image" Target="AXU275.png" />
  <Relationship Id="rId_AXURE287" Type="http://schemas.openxmlformats.org/officeDocument/2006/relationships/image" Target="AXU276.png" />
  <Relationship Id="rId_AXURE288" Type="http://schemas.openxmlformats.org/officeDocument/2006/relationships/image" Target="AXU277.png" />
  <Relationship Id="rId_AXURE289" Type="http://schemas.openxmlformats.org/officeDocument/2006/relationships/image" Target="AXU278.png" />
  <Relationship Id="rId_AXURE290" Type="http://schemas.openxmlformats.org/officeDocument/2006/relationships/image" Target="AXU279.png" />
  <Relationship Id="rId_AXURE291" Type="http://schemas.openxmlformats.org/officeDocument/2006/relationships/image" Target="AXU280.png" />
  <Relationship Id="rId_AXURE292" Type="http://schemas.openxmlformats.org/officeDocument/2006/relationships/image" Target="AXU281.png" />
  <Relationship Id="rId_AXURE293" Type="http://schemas.openxmlformats.org/officeDocument/2006/relationships/image" Target="AXU282.png" />
  <Relationship Id="rId_AXURE294" Type="http://schemas.openxmlformats.org/officeDocument/2006/relationships/image" Target="AXU283.png" />
  <Relationship Id="rId_AXURE295" Type="http://schemas.openxmlformats.org/officeDocument/2006/relationships/image" Target="AXU284.png" />
  <Relationship Id="rId_AXURE296" Type="http://schemas.openxmlformats.org/officeDocument/2006/relationships/image" Target="AXU285.png" />
  <Relationship Id="rId_AXURE297" Type="http://schemas.openxmlformats.org/officeDocument/2006/relationships/image" Target="AXU286.png" />
  <Relationship Id="rId_AXURE298" Type="http://schemas.openxmlformats.org/officeDocument/2006/relationships/image" Target="AXU287.png" />
  <Relationship Id="rId_AXURE299" Type="http://schemas.openxmlformats.org/officeDocument/2006/relationships/image" Target="AXU288.png" />
  <Relationship Id="rId_AXURE300" Type="http://schemas.openxmlformats.org/officeDocument/2006/relationships/image" Target="AXU289.png" />
  <Relationship Id="rId_AXURE301" Type="http://schemas.openxmlformats.org/officeDocument/2006/relationships/image" Target="AXU290.png" />
  <Relationship Id="rId_AXURE302" Type="http://schemas.openxmlformats.org/officeDocument/2006/relationships/image" Target="AXU291.png" />
  <Relationship Id="rId_AXURE303" Type="http://schemas.openxmlformats.org/officeDocument/2006/relationships/image" Target="AXU292.png" />
  <Relationship Id="rId_AXURE304" Type="http://schemas.openxmlformats.org/officeDocument/2006/relationships/image" Target="AXU293.png" />
  <Relationship Id="rId_AXURE305" Type="http://schemas.openxmlformats.org/officeDocument/2006/relationships/image" Target="AXU294.png" />
  <Relationship Id="rId_AXURE306" Type="http://schemas.openxmlformats.org/officeDocument/2006/relationships/image" Target="AXU295.png" />
  <Relationship Id="rId_AXURE307" Type="http://schemas.openxmlformats.org/officeDocument/2006/relationships/image" Target="AXU296.png" />
  <Relationship Id="rId_AXURE308" Type="http://schemas.openxmlformats.org/officeDocument/2006/relationships/image" Target="AXU297.png" />
  <Relationship Id="rId_AXURE309" Type="http://schemas.openxmlformats.org/officeDocument/2006/relationships/image" Target="AXU298.png" />
  <Relationship Id="rId_AXURE310" Type="http://schemas.openxmlformats.org/officeDocument/2006/relationships/image" Target="AXU299.png" />
  <Relationship Id="rId_AXURE311" Type="http://schemas.openxmlformats.org/officeDocument/2006/relationships/image" Target="AXU300.png" />
  <Relationship Id="rId_AXURE312" Type="http://schemas.openxmlformats.org/officeDocument/2006/relationships/image" Target="AXU301.png" />
  <Relationship Id="rId_AXURE313" Type="http://schemas.openxmlformats.org/officeDocument/2006/relationships/image" Target="AXU302.png" />
  <Relationship Id="rId_AXURE314" Type="http://schemas.openxmlformats.org/officeDocument/2006/relationships/image" Target="AXU303.png" />
  <Relationship Id="rId_AXURE315" Type="http://schemas.openxmlformats.org/officeDocument/2006/relationships/image" Target="AXU304.png" />
  <Relationship Id="rId_AXURE316" Type="http://schemas.openxmlformats.org/officeDocument/2006/relationships/image" Target="AXU305.png" />
  <Relationship Id="rId_AXURE317" Type="http://schemas.openxmlformats.org/officeDocument/2006/relationships/image" Target="AXU306.png" />
  <Relationship Id="rId_AXURE318" Type="http://schemas.openxmlformats.org/officeDocument/2006/relationships/image" Target="AXU307.png" />
  <Relationship Id="rId_AXURE319" Type="http://schemas.openxmlformats.org/officeDocument/2006/relationships/image" Target="AXU308.png" />
  <Relationship Id="rId_AXURE320" Type="http://schemas.openxmlformats.org/officeDocument/2006/relationships/image" Target="AXU309.png" />
  <Relationship Id="rId_AXURE321" Type="http://schemas.openxmlformats.org/officeDocument/2006/relationships/image" Target="AXU310.png" />
  <Relationship Id="rId_AXURE322" Type="http://schemas.openxmlformats.org/officeDocument/2006/relationships/image" Target="AXU311.png" />
  <Relationship Id="rId_AXURE323" Type="http://schemas.openxmlformats.org/officeDocument/2006/relationships/image" Target="AXU312.png" />
  <Relationship Id="rId_AXURE324" Type="http://schemas.openxmlformats.org/officeDocument/2006/relationships/image" Target="AXU313.png" />
  <Relationship Id="rId_AXURE325" Type="http://schemas.openxmlformats.org/officeDocument/2006/relationships/image" Target="AXU314.png" />
  <Relationship Id="rId_AXURE326" Type="http://schemas.openxmlformats.org/officeDocument/2006/relationships/image" Target="AXU315.png" />
  <Relationship Id="rId_AXURE327" Type="http://schemas.openxmlformats.org/officeDocument/2006/relationships/image" Target="AXU316.png" />
  <Relationship Id="rId_AXURE328" Type="http://schemas.openxmlformats.org/officeDocument/2006/relationships/image" Target="AXU317.png" />
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k.hunt\AppData\Local\Temp\315c31ec-09d6-49e5-9158-2e9e98120a01.dot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EECB208EB28D475298BA9BB73BBA6C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157531-35EA-4638-B1F5-CD62D39643FC}"/>
      </w:docPartPr>
      <w:docPartBody>
        <w:p w:rsidR="006B709E" w:rsidRDefault="009D3071" w:rsidP="009D3071">
          <w:pPr>
            <w:pStyle w:val="EECB208EB28D475298BA9BB73BBA6C38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958B3CDD3F7D4F419C29EE7F4ED1BA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EBB25C-2FEA-4916-9895-169642118A70}"/>
      </w:docPartPr>
      <w:docPartBody>
        <w:p w:rsidR="006B709E" w:rsidRDefault="009D3071" w:rsidP="009D3071">
          <w:pPr>
            <w:pStyle w:val="958B3CDD3F7D4F419C29EE7F4ED1BA16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E542A016ED2C4A36BC897B428A0D48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9BA892-698A-4D1B-8C4A-08828183062F}"/>
      </w:docPartPr>
      <w:docPartBody>
        <w:p w:rsidR="006B709E" w:rsidRDefault="009D3071" w:rsidP="009D3071">
          <w:pPr>
            <w:pStyle w:val="E542A016ED2C4A36BC897B428A0D4819"/>
          </w:pPr>
          <w:r>
            <w:rPr>
              <w:b/>
              <w:bCs/>
            </w:rPr>
            <w:t>[Type the author name]</w:t>
          </w:r>
        </w:p>
      </w:docPartBody>
    </w:docPart>
    <w:docPart>
      <w:docPartPr>
        <w:name w:val="6028DCDB17B54CFDBCB8A6B15FCC906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50C588-0FFB-4E7C-A96A-8639638EB0A3}"/>
      </w:docPartPr>
      <w:docPartBody>
        <w:p w:rsidR="006B709E" w:rsidRDefault="009D3071" w:rsidP="009D3071">
          <w:pPr>
            <w:pStyle w:val="6028DCDB17B54CFDBCB8A6B15FCC906D"/>
          </w:pPr>
          <w:r>
            <w:rPr>
              <w:b/>
              <w:bCs/>
            </w:rPr>
            <w:t>[Pick the date]</w:t>
          </w:r>
        </w:p>
      </w:docPartBody>
    </w:docPart>
    <w:docPart>
      <w:docPartPr>
        <w:name w:val="890FD3A9714F4A5CA001A4488C73EB1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A1B450-165C-44FC-B5A9-57E62875B6AD}"/>
      </w:docPartPr>
      <w:docPartBody>
        <w:p w:rsidR="00EF7266" w:rsidRDefault="00EF7266" w:rsidP="00EF7266">
          <w:pPr>
            <w:pStyle w:val="890FD3A9714F4A5CA001A4488C73EB1D"/>
          </w:pPr>
          <w:r>
            <w:t>[Type the abstract of the document here. The abstract is typically a short summary of the contents of the document. Type the abstract of the document here. The abstract is typically a short summary of the contents of the document.]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D3071"/>
    <w:rsid w:val="006B709E"/>
    <w:rsid w:val="009D3071"/>
    <w:rsid w:val="00EF7266"/>
    <w:rsid w:val="00F363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0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2E6B45EAB744546B215D90F412C4A04">
    <w:name w:val="E2E6B45EAB744546B215D90F412C4A04"/>
    <w:rsid w:val="009D3071"/>
  </w:style>
  <w:style w:type="paragraph" w:customStyle="1" w:styleId="D3A03035F2AE41188150D5B4BE8C6EB5">
    <w:name w:val="D3A03035F2AE41188150D5B4BE8C6EB5"/>
    <w:rsid w:val="009D3071"/>
  </w:style>
  <w:style w:type="paragraph" w:customStyle="1" w:styleId="0499323722584650B45CB844D5E60499">
    <w:name w:val="0499323722584650B45CB844D5E60499"/>
    <w:rsid w:val="009D3071"/>
  </w:style>
  <w:style w:type="paragraph" w:customStyle="1" w:styleId="9F49905EDA394CB69785FEB7C1279CB6">
    <w:name w:val="9F49905EDA394CB69785FEB7C1279CB6"/>
    <w:rsid w:val="009D3071"/>
  </w:style>
  <w:style w:type="paragraph" w:customStyle="1" w:styleId="7548916AB43249559E5AFC12845711B4">
    <w:name w:val="7548916AB43249559E5AFC12845711B4"/>
    <w:rsid w:val="009D3071"/>
  </w:style>
  <w:style w:type="paragraph" w:customStyle="1" w:styleId="6C3A4FDEC02047D3B999C8521FAF9615">
    <w:name w:val="6C3A4FDEC02047D3B999C8521FAF9615"/>
    <w:rsid w:val="009D3071"/>
  </w:style>
  <w:style w:type="paragraph" w:customStyle="1" w:styleId="AF519E103DC448D5866A783E333501AA">
    <w:name w:val="AF519E103DC448D5866A783E333501AA"/>
    <w:rsid w:val="009D3071"/>
  </w:style>
  <w:style w:type="paragraph" w:customStyle="1" w:styleId="93426F20E74144CCB7C4FB3A09180CD7">
    <w:name w:val="93426F20E74144CCB7C4FB3A09180CD7"/>
    <w:rsid w:val="009D3071"/>
  </w:style>
  <w:style w:type="paragraph" w:customStyle="1" w:styleId="34C95822C1C44EF0B0E466E5BACBFE11">
    <w:name w:val="34C95822C1C44EF0B0E466E5BACBFE11"/>
    <w:rsid w:val="009D3071"/>
  </w:style>
  <w:style w:type="paragraph" w:customStyle="1" w:styleId="642BEDAFD6DB4C1B8E8E1C90A5F813CD">
    <w:name w:val="642BEDAFD6DB4C1B8E8E1C90A5F813CD"/>
    <w:rsid w:val="009D3071"/>
  </w:style>
  <w:style w:type="paragraph" w:customStyle="1" w:styleId="4F15A268DF634808AFFC5D8FED250CA0">
    <w:name w:val="4F15A268DF634808AFFC5D8FED250CA0"/>
    <w:rsid w:val="009D3071"/>
  </w:style>
  <w:style w:type="paragraph" w:customStyle="1" w:styleId="DA41CE5C298A411FB9CC5BBA962A6D43">
    <w:name w:val="DA41CE5C298A411FB9CC5BBA962A6D43"/>
    <w:rsid w:val="009D3071"/>
  </w:style>
  <w:style w:type="paragraph" w:customStyle="1" w:styleId="EECB208EB28D475298BA9BB73BBA6C38">
    <w:name w:val="EECB208EB28D475298BA9BB73BBA6C38"/>
    <w:rsid w:val="009D3071"/>
  </w:style>
  <w:style w:type="paragraph" w:customStyle="1" w:styleId="958B3CDD3F7D4F419C29EE7F4ED1BA16">
    <w:name w:val="958B3CDD3F7D4F419C29EE7F4ED1BA16"/>
    <w:rsid w:val="009D3071"/>
  </w:style>
  <w:style w:type="paragraph" w:customStyle="1" w:styleId="E542A016ED2C4A36BC897B428A0D4819">
    <w:name w:val="E542A016ED2C4A36BC897B428A0D4819"/>
    <w:rsid w:val="009D3071"/>
  </w:style>
  <w:style w:type="paragraph" w:customStyle="1" w:styleId="6028DCDB17B54CFDBCB8A6B15FCC906D">
    <w:name w:val="6028DCDB17B54CFDBCB8A6B15FCC906D"/>
    <w:rsid w:val="009D3071"/>
  </w:style>
  <w:style w:type="paragraph" w:customStyle="1" w:styleId="718633C4F0974D67A237FB5AE627AA30">
    <w:name w:val="718633C4F0974D67A237FB5AE627AA30"/>
    <w:rsid w:val="009D3071"/>
  </w:style>
  <w:style w:type="paragraph" w:customStyle="1" w:styleId="F5F2AE7B0D0E4863B42DE6D62A54EC19">
    <w:name w:val="F5F2AE7B0D0E4863B42DE6D62A54EC19"/>
    <w:rsid w:val="009D3071"/>
  </w:style>
  <w:style w:type="paragraph" w:customStyle="1" w:styleId="84962742E3E04DBAA55D035CF4BDC9FE">
    <w:name w:val="84962742E3E04DBAA55D035CF4BDC9FE"/>
    <w:rsid w:val="009D3071"/>
  </w:style>
  <w:style w:type="paragraph" w:customStyle="1" w:styleId="DC4A105AD94741AEBD5FB56C38F092BD">
    <w:name w:val="DC4A105AD94741AEBD5FB56C38F092BD"/>
    <w:rsid w:val="009D3071"/>
  </w:style>
  <w:style w:type="paragraph" w:customStyle="1" w:styleId="8659AB03A88D448DAAE1FD56EFCD6D12">
    <w:name w:val="8659AB03A88D448DAAE1FD56EFCD6D12"/>
    <w:rsid w:val="009D3071"/>
  </w:style>
  <w:style w:type="paragraph" w:customStyle="1" w:styleId="019E0D2D74E947EA86514EF1B96B9F2A">
    <w:name w:val="019E0D2D74E947EA86514EF1B96B9F2A"/>
    <w:rsid w:val="009D3071"/>
  </w:style>
  <w:style w:type="paragraph" w:customStyle="1" w:styleId="D611240DFA0845978385236A70B4DE42">
    <w:name w:val="D611240DFA0845978385236A70B4DE42"/>
    <w:rsid w:val="009D3071"/>
  </w:style>
  <w:style w:type="character" w:styleId="PlaceholderText">
    <w:name w:val="Placeholder Text"/>
    <w:basedOn w:val="DefaultParagraphFont"/>
    <w:uiPriority w:val="99"/>
    <w:semiHidden/>
    <w:rsid w:val="009D3071"/>
    <w:rPr>
      <w:color w:val="808080"/>
    </w:rPr>
  </w:style>
  <w:style w:type="paragraph" w:customStyle="1" w:styleId="F75DC92476CB44CCB1417CCB1B99C174">
    <w:name w:val="F75DC92476CB44CCB1417CCB1B99C174"/>
    <w:rsid w:val="009D3071"/>
  </w:style>
  <w:style w:type="paragraph" w:customStyle="1" w:styleId="A1A5D3B459D549458EAF0CDA9C940B87">
    <w:name w:val="A1A5D3B459D549458EAF0CDA9C940B87"/>
    <w:rsid w:val="009D3071"/>
  </w:style>
  <w:style w:type="paragraph" w:customStyle="1" w:styleId="9421F7DA4B0541138D7D97A6EC043B97">
    <w:name w:val="9421F7DA4B0541138D7D97A6EC043B97"/>
    <w:rsid w:val="009D3071"/>
  </w:style>
  <w:style w:type="paragraph" w:customStyle="1" w:styleId="8FD2C4FD89D74EE3943EDE94574ADB35">
    <w:name w:val="8FD2C4FD89D74EE3943EDE94574ADB35"/>
    <w:rsid w:val="009D3071"/>
  </w:style>
  <w:style w:type="paragraph" w:customStyle="1" w:styleId="BB5AC34043A642518CB060D6EA13ABF4">
    <w:name w:val="BB5AC34043A642518CB060D6EA13ABF4"/>
    <w:rsid w:val="009D3071"/>
  </w:style>
  <w:style w:type="paragraph" w:customStyle="1" w:styleId="C1A820882A9143D9BCF8896EEF8445CD">
    <w:name w:val="C1A820882A9143D9BCF8896EEF8445CD"/>
    <w:rsid w:val="00EF7266"/>
  </w:style>
  <w:style w:type="paragraph" w:customStyle="1" w:styleId="890FD3A9714F4A5CA001A4488C73EB1D">
    <w:name w:val="890FD3A9714F4A5CA001A4488C73EB1D"/>
    <w:rsid w:val="00EF7266"/>
  </w:style>
  <w:style w:type="paragraph" w:customStyle="1" w:styleId="1BD92C2CEF954BCF889EA1C2C7E38404">
    <w:name w:val="1BD92C2CEF954BCF889EA1C2C7E38404"/>
    <w:rsid w:val="00EF7266"/>
  </w:style>
  <w:style w:type="paragraph" w:customStyle="1" w:styleId="102C9D07AA3349FCAAE6C5F6BD67EA99">
    <w:name w:val="102C9D07AA3349FCAAE6C5F6BD67EA99"/>
    <w:rsid w:val="00EF7266"/>
  </w:style>
  <w:style w:type="paragraph" w:customStyle="1" w:styleId="0BC29AD66E7A420B9BEA3A0764A73E7F">
    <w:name w:val="0BC29AD66E7A420B9BEA3A0764A73E7F"/>
    <w:rsid w:val="00EF7266"/>
  </w:style>
  <w:style w:type="paragraph" w:customStyle="1" w:styleId="C6295106F5604B0E9E1DE5DDAD8BF795">
    <w:name w:val="C6295106F5604B0E9E1DE5DDAD8BF795"/>
    <w:rsid w:val="00EF7266"/>
  </w:style>
  <w:style w:type="paragraph" w:customStyle="1" w:styleId="696B504E3861402997DA3F37165AA0B2">
    <w:name w:val="696B504E3861402997DA3F37165AA0B2"/>
    <w:rsid w:val="00EF7266"/>
  </w:style>
  <w:style w:type="paragraph" w:customStyle="1" w:styleId="4472EE4C656144D58541EFE760554772">
    <w:name w:val="4472EE4C656144D58541EFE760554772"/>
    <w:rsid w:val="00EF7266"/>
  </w:style>
  <w:style w:type="paragraph" w:customStyle="1" w:styleId="6CF2151575A7459C8E81DC433FC515D6">
    <w:name w:val="6CF2151575A7459C8E81DC433FC515D6"/>
    <w:rsid w:val="00EF7266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CAD5CCC-5ADE-4895-849F-819725A1BA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315c31ec-09d6-49e5-9158-2e9e98120a01.dot</Template>
  <TotalTime>0</TotalTime>
  <Pages>3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Specification</vt:lpstr>
    </vt:vector>
  </TitlesOfParts>
  <Company>Axure</Company>
  <LinksUpToDate>false</LinksUpToDate>
  <CharactersWithSpaces>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Specification</dc:title>
  <dc:creator>[Your Name]</dc:creator>
  <cp:lastModifiedBy>Victor Hsu</cp:lastModifiedBy>
  <cp:revision>2</cp:revision>
  <cp:lastPrinted>2010-09-03T00:33:00Z</cp:lastPrinted>
  <dcterms:created xsi:type="dcterms:W3CDTF">2010-09-03T21:47:00Z</dcterms:created>
  <dcterms:modified xsi:type="dcterms:W3CDTF">2010-09-03T21:47:00Z</dcterms:modified>
</cp:coreProperties>
</file>